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35E" w:rsidRDefault="00DB15DE">
      <w:pPr>
        <w:pStyle w:val="2"/>
        <w:rPr>
          <w:rFonts w:hint="default"/>
        </w:rPr>
      </w:pPr>
      <w:r>
        <w:rPr>
          <w:rFonts w:hint="default"/>
        </w:rPr>
        <w:t>简介</w:t>
      </w:r>
    </w:p>
    <w:p w:rsidR="0037335E" w:rsidRDefault="00DB15D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bCs/>
          <w:color w:val="4A4A4A"/>
          <w:sz w:val="21"/>
          <w:szCs w:val="21"/>
        </w:rPr>
      </w:pP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浏览器与服务器之间，采用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 HTTP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协议通信。用户在浏览器地址栏键入一个网址，或者通过网页表单向服务器提交内容，这时浏览器就会向服务器发出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 HTTP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请求。</w:t>
      </w:r>
    </w:p>
    <w:p w:rsidR="0037335E" w:rsidRDefault="00DB15D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</w:pP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1999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年，微软公司发布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 IE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浏览器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5.0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版，第一次引入新功能：</w:t>
      </w:r>
      <w:r>
        <w:rPr>
          <w:rFonts w:ascii="Consolas" w:eastAsia="Segoe UI" w:hAnsi="Consolas" w:cs="Segoe UI"/>
          <w:bCs/>
          <w:color w:val="1D41D5"/>
          <w:sz w:val="21"/>
          <w:szCs w:val="21"/>
          <w:shd w:val="clear" w:color="auto" w:fill="FFFFFF"/>
        </w:rPr>
        <w:t>允许</w:t>
      </w:r>
      <w:r>
        <w:rPr>
          <w:rFonts w:ascii="Consolas" w:eastAsia="Segoe UI" w:hAnsi="Consolas" w:cs="Segoe UI"/>
          <w:bCs/>
          <w:color w:val="1D41D5"/>
          <w:sz w:val="21"/>
          <w:szCs w:val="21"/>
          <w:shd w:val="clear" w:color="auto" w:fill="FFFFFF"/>
        </w:rPr>
        <w:t xml:space="preserve"> JavaScript </w:t>
      </w:r>
      <w:r>
        <w:rPr>
          <w:rFonts w:ascii="Consolas" w:eastAsia="Segoe UI" w:hAnsi="Consolas" w:cs="Segoe UI"/>
          <w:bCs/>
          <w:color w:val="1D41D5"/>
          <w:sz w:val="21"/>
          <w:szCs w:val="21"/>
          <w:shd w:val="clear" w:color="auto" w:fill="FFFFFF"/>
        </w:rPr>
        <w:t>脚本向服务器发起</w:t>
      </w:r>
      <w:r>
        <w:rPr>
          <w:rFonts w:ascii="Consolas" w:eastAsia="Segoe UI" w:hAnsi="Consolas" w:cs="Segoe UI"/>
          <w:bCs/>
          <w:color w:val="1D41D5"/>
          <w:sz w:val="21"/>
          <w:szCs w:val="21"/>
          <w:shd w:val="clear" w:color="auto" w:fill="FFFFFF"/>
        </w:rPr>
        <w:t xml:space="preserve"> HTTP </w:t>
      </w:r>
      <w:r>
        <w:rPr>
          <w:rFonts w:ascii="Consolas" w:eastAsia="Segoe UI" w:hAnsi="Consolas" w:cs="Segoe UI"/>
          <w:bCs/>
          <w:color w:val="1D41D5"/>
          <w:sz w:val="21"/>
          <w:szCs w:val="21"/>
          <w:shd w:val="clear" w:color="auto" w:fill="FFFFFF"/>
        </w:rPr>
        <w:t>请求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。这个功能当时并没有引起注意，直到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2004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年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 Gmail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发布和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2005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年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 Google Map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发布，才引起广泛重视。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2005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年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2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月，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AJAX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这个词第一次正式提出，</w:t>
      </w:r>
      <w:r>
        <w:rPr>
          <w:rFonts w:ascii="Consolas" w:eastAsia="Segoe UI" w:hAnsi="Consolas" w:cs="Segoe UI"/>
          <w:bCs/>
          <w:color w:val="1D41D5"/>
          <w:sz w:val="21"/>
          <w:szCs w:val="21"/>
          <w:shd w:val="clear" w:color="auto" w:fill="FFFFFF"/>
        </w:rPr>
        <w:t>它是</w:t>
      </w:r>
      <w:r>
        <w:rPr>
          <w:rFonts w:ascii="Consolas" w:eastAsia="Segoe UI" w:hAnsi="Consolas" w:cs="Segoe UI"/>
          <w:bCs/>
          <w:color w:val="1D41D5"/>
          <w:sz w:val="21"/>
          <w:szCs w:val="21"/>
          <w:shd w:val="clear" w:color="auto" w:fill="FFFFFF"/>
        </w:rPr>
        <w:t xml:space="preserve"> Asynchronous JavaScript and XML </w:t>
      </w:r>
      <w:r>
        <w:rPr>
          <w:rFonts w:ascii="Consolas" w:eastAsia="Segoe UI" w:hAnsi="Consolas" w:cs="Segoe UI"/>
          <w:bCs/>
          <w:color w:val="1D41D5"/>
          <w:sz w:val="21"/>
          <w:szCs w:val="21"/>
          <w:shd w:val="clear" w:color="auto" w:fill="FFFFFF"/>
        </w:rPr>
        <w:t>的缩写，指的是通过</w:t>
      </w:r>
      <w:r>
        <w:rPr>
          <w:rFonts w:ascii="Consolas" w:eastAsia="Segoe UI" w:hAnsi="Consolas" w:cs="Segoe UI"/>
          <w:bCs/>
          <w:color w:val="1D41D5"/>
          <w:sz w:val="21"/>
          <w:szCs w:val="21"/>
          <w:shd w:val="clear" w:color="auto" w:fill="FFFFFF"/>
        </w:rPr>
        <w:t xml:space="preserve"> JavaScript </w:t>
      </w:r>
      <w:r>
        <w:rPr>
          <w:rFonts w:ascii="Consolas" w:eastAsia="Segoe UI" w:hAnsi="Consolas" w:cs="Segoe UI"/>
          <w:bCs/>
          <w:color w:val="1D41D5"/>
          <w:sz w:val="21"/>
          <w:szCs w:val="21"/>
          <w:shd w:val="clear" w:color="auto" w:fill="FFFFFF"/>
        </w:rPr>
        <w:t>的异步通信，从服务器获取</w:t>
      </w:r>
      <w:r>
        <w:rPr>
          <w:rFonts w:ascii="Consolas" w:eastAsia="Segoe UI" w:hAnsi="Consolas" w:cs="Segoe UI"/>
          <w:bCs/>
          <w:color w:val="1D41D5"/>
          <w:sz w:val="21"/>
          <w:szCs w:val="21"/>
          <w:shd w:val="clear" w:color="auto" w:fill="FFFFFF"/>
        </w:rPr>
        <w:t xml:space="preserve"> XML </w:t>
      </w:r>
      <w:r>
        <w:rPr>
          <w:rFonts w:ascii="Consolas" w:eastAsia="Segoe UI" w:hAnsi="Consolas" w:cs="Segoe UI"/>
          <w:bCs/>
          <w:color w:val="1D41D5"/>
          <w:sz w:val="21"/>
          <w:szCs w:val="21"/>
          <w:shd w:val="clear" w:color="auto" w:fill="FFFFFF"/>
        </w:rPr>
        <w:t>文档从中提取数据，再更新当前网页的对应部分，而不用刷新整个网页。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后来，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AJAX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这个词就成为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 JavaScript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脚本发起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 HTTP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通信的代名词，也就是说，只要用脚本发起通信，就可以叫做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 AJAX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通信。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W3C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也在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2006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年发布了它的国际标准。</w:t>
      </w:r>
    </w:p>
    <w:p w:rsidR="0037335E" w:rsidRDefault="00DB15DE">
      <w:pPr>
        <w:pStyle w:val="3"/>
        <w:rPr>
          <w:rFonts w:hint="default"/>
        </w:rPr>
      </w:pPr>
      <w:r>
        <w:t>同步和异步</w:t>
      </w:r>
    </w:p>
    <w:p w:rsidR="0037335E" w:rsidRDefault="00DB15DE">
      <w:pPr>
        <w:rPr>
          <w:rFonts w:ascii="Consolas" w:hAnsi="Consolas"/>
        </w:rPr>
      </w:pPr>
      <w:r>
        <w:rPr>
          <w:rFonts w:ascii="Consolas" w:hAnsi="Consolas" w:hint="eastAsia"/>
        </w:rPr>
        <w:t>Javascript</w:t>
      </w:r>
      <w:r>
        <w:rPr>
          <w:rFonts w:ascii="Consolas" w:hAnsi="Consolas" w:hint="eastAsia"/>
        </w:rPr>
        <w:t>语言的执行环境是</w:t>
      </w:r>
      <w:r>
        <w:rPr>
          <w:rFonts w:ascii="Consolas" w:hAnsi="Consolas" w:hint="eastAsia"/>
        </w:rPr>
        <w:t>"</w:t>
      </w:r>
      <w:r>
        <w:rPr>
          <w:rFonts w:ascii="Consolas" w:hAnsi="Consolas" w:hint="eastAsia"/>
        </w:rPr>
        <w:t>单线程</w:t>
      </w:r>
      <w:r>
        <w:rPr>
          <w:rFonts w:ascii="Consolas" w:hAnsi="Consolas" w:hint="eastAsia"/>
        </w:rPr>
        <w:t>"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single thread</w:t>
      </w:r>
      <w:r>
        <w:rPr>
          <w:rFonts w:ascii="Consolas" w:hAnsi="Consolas" w:hint="eastAsia"/>
        </w:rPr>
        <w:t>）。</w:t>
      </w:r>
    </w:p>
    <w:p w:rsidR="0037335E" w:rsidRDefault="0037335E">
      <w:pPr>
        <w:rPr>
          <w:rFonts w:ascii="Consolas" w:hAnsi="Consolas"/>
        </w:rPr>
      </w:pPr>
    </w:p>
    <w:p w:rsidR="0037335E" w:rsidRDefault="00DB15DE">
      <w:pPr>
        <w:rPr>
          <w:rFonts w:ascii="Consolas" w:hAnsi="Consolas"/>
        </w:rPr>
      </w:pPr>
      <w:r>
        <w:rPr>
          <w:rFonts w:ascii="Consolas" w:hAnsi="Consolas" w:hint="eastAsia"/>
        </w:rPr>
        <w:t>所谓</w:t>
      </w:r>
      <w:r>
        <w:rPr>
          <w:rFonts w:ascii="Consolas" w:hAnsi="Consolas" w:hint="eastAsia"/>
        </w:rPr>
        <w:t>"</w:t>
      </w:r>
      <w:r>
        <w:rPr>
          <w:rFonts w:ascii="Consolas" w:hAnsi="Consolas" w:hint="eastAsia"/>
        </w:rPr>
        <w:t>单线程</w:t>
      </w:r>
      <w:r>
        <w:rPr>
          <w:rFonts w:ascii="Consolas" w:hAnsi="Consolas" w:hint="eastAsia"/>
        </w:rPr>
        <w:t>"</w:t>
      </w:r>
      <w:r>
        <w:rPr>
          <w:rFonts w:ascii="Consolas" w:hAnsi="Consolas" w:hint="eastAsia"/>
        </w:rPr>
        <w:t>，就是指一次只能完成一件任务。如果有多个任务，就必须排队，前面一个任务完成，再执行后面一个任务，以此类推。</w:t>
      </w:r>
    </w:p>
    <w:p w:rsidR="0037335E" w:rsidRDefault="0037335E">
      <w:pPr>
        <w:rPr>
          <w:rFonts w:ascii="Consolas" w:hAnsi="Consolas"/>
        </w:rPr>
      </w:pPr>
    </w:p>
    <w:p w:rsidR="0037335E" w:rsidRDefault="00DB15DE">
      <w:pPr>
        <w:rPr>
          <w:rFonts w:ascii="Consolas" w:hAnsi="Consolas"/>
        </w:rPr>
      </w:pPr>
      <w:r>
        <w:rPr>
          <w:rFonts w:ascii="Consolas" w:eastAsia="宋体" w:hAnsi="Consolas" w:cs="宋体"/>
          <w:noProof/>
          <w:sz w:val="24"/>
        </w:rPr>
        <w:drawing>
          <wp:inline distT="0" distB="0" distL="114300" distR="114300">
            <wp:extent cx="2787650" cy="1858010"/>
            <wp:effectExtent l="0" t="0" r="6350" b="889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1858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7335E" w:rsidRDefault="0037335E">
      <w:pPr>
        <w:rPr>
          <w:rFonts w:ascii="Consolas" w:hAnsi="Consolas"/>
        </w:rPr>
      </w:pPr>
    </w:p>
    <w:p w:rsidR="0037335E" w:rsidRDefault="00DB15DE">
      <w:pPr>
        <w:rPr>
          <w:rFonts w:ascii="Consolas" w:hAnsi="Consolas"/>
        </w:rPr>
      </w:pPr>
      <w:r>
        <w:rPr>
          <w:rFonts w:ascii="Consolas" w:hAnsi="Consolas" w:hint="eastAsia"/>
        </w:rPr>
        <w:t>这种模式的好处是实现起来比较简单，执行环境相对单纯；坏处是只要有一个任务耗时很长，后面的任务都必须排队等着，会拖延整个程序的执行。常见的浏览器无响应（假死），往往就是因为某一段</w:t>
      </w:r>
      <w:r>
        <w:rPr>
          <w:rFonts w:ascii="Consolas" w:hAnsi="Consolas" w:hint="eastAsia"/>
        </w:rPr>
        <w:t>Javascript</w:t>
      </w:r>
      <w:r>
        <w:rPr>
          <w:rFonts w:ascii="Consolas" w:hAnsi="Consolas" w:hint="eastAsia"/>
        </w:rPr>
        <w:t>代码长时间运行（比如死循环），导致整个页面卡在这个地方，其他任务无法执行。</w:t>
      </w:r>
    </w:p>
    <w:p w:rsidR="0037335E" w:rsidRDefault="0037335E">
      <w:pPr>
        <w:rPr>
          <w:rFonts w:ascii="Consolas" w:hAnsi="Consolas"/>
        </w:rPr>
      </w:pPr>
    </w:p>
    <w:p w:rsidR="0037335E" w:rsidRDefault="00DB15DE">
      <w:pPr>
        <w:rPr>
          <w:rFonts w:ascii="Consolas" w:hAnsi="Consolas"/>
        </w:rPr>
      </w:pPr>
      <w:r>
        <w:rPr>
          <w:rFonts w:ascii="Consolas" w:hAnsi="Consolas" w:hint="eastAsia"/>
        </w:rPr>
        <w:t>为了解决这个问题，</w:t>
      </w:r>
      <w:r>
        <w:rPr>
          <w:rFonts w:ascii="Consolas" w:hAnsi="Consolas" w:hint="eastAsia"/>
        </w:rPr>
        <w:t>Javascript</w:t>
      </w:r>
      <w:r>
        <w:rPr>
          <w:rFonts w:ascii="Consolas" w:hAnsi="Consolas" w:hint="eastAsia"/>
        </w:rPr>
        <w:t>语言将任务的执行模式分成两种：同步（</w:t>
      </w:r>
      <w:r>
        <w:rPr>
          <w:rFonts w:ascii="Consolas" w:hAnsi="Consolas" w:hint="eastAsia"/>
        </w:rPr>
        <w:t>Synchronous</w:t>
      </w:r>
      <w:r>
        <w:rPr>
          <w:rFonts w:ascii="Consolas" w:hAnsi="Consolas" w:hint="eastAsia"/>
        </w:rPr>
        <w:t>）和异步（</w:t>
      </w:r>
      <w:r>
        <w:rPr>
          <w:rFonts w:ascii="Consolas" w:hAnsi="Consolas" w:hint="eastAsia"/>
        </w:rPr>
        <w:t>Asynchronous</w:t>
      </w:r>
      <w:r>
        <w:rPr>
          <w:rFonts w:ascii="Consolas" w:hAnsi="Consolas" w:hint="eastAsia"/>
        </w:rPr>
        <w:t>）。</w:t>
      </w:r>
    </w:p>
    <w:p w:rsidR="0037335E" w:rsidRDefault="0037335E">
      <w:pPr>
        <w:rPr>
          <w:rFonts w:ascii="Consolas" w:hAnsi="Consolas"/>
        </w:rPr>
      </w:pPr>
    </w:p>
    <w:p w:rsidR="0037335E" w:rsidRDefault="00DB15DE">
      <w:pPr>
        <w:rPr>
          <w:rFonts w:ascii="Consolas" w:hAnsi="Consolas"/>
        </w:rPr>
      </w:pPr>
      <w:r>
        <w:rPr>
          <w:rFonts w:ascii="Consolas" w:hAnsi="Consolas" w:hint="eastAsia"/>
        </w:rPr>
        <w:t>"</w:t>
      </w:r>
      <w:r>
        <w:rPr>
          <w:rFonts w:ascii="Consolas" w:hAnsi="Consolas" w:hint="eastAsia"/>
        </w:rPr>
        <w:t>同步模式</w:t>
      </w:r>
      <w:r>
        <w:rPr>
          <w:rFonts w:ascii="Consolas" w:hAnsi="Consolas" w:hint="eastAsia"/>
        </w:rPr>
        <w:t>"</w:t>
      </w:r>
      <w:r>
        <w:rPr>
          <w:rFonts w:ascii="Consolas" w:hAnsi="Consolas" w:hint="eastAsia"/>
        </w:rPr>
        <w:t>就是上一段的模式，后一个任务等待前一个任务结束，然后再执行，程序的执行顺序与任务的排列顺序是一致的、同步的；</w:t>
      </w:r>
      <w:r>
        <w:rPr>
          <w:rFonts w:ascii="Consolas" w:hAnsi="Consolas" w:hint="eastAsia"/>
        </w:rPr>
        <w:t>"</w:t>
      </w:r>
      <w:r>
        <w:rPr>
          <w:rFonts w:ascii="Consolas" w:hAnsi="Consolas" w:hint="eastAsia"/>
        </w:rPr>
        <w:t>异步模式</w:t>
      </w:r>
      <w:r>
        <w:rPr>
          <w:rFonts w:ascii="Consolas" w:hAnsi="Consolas" w:hint="eastAsia"/>
        </w:rPr>
        <w:t>"</w:t>
      </w:r>
      <w:r>
        <w:rPr>
          <w:rFonts w:ascii="Consolas" w:hAnsi="Consolas" w:hint="eastAsia"/>
        </w:rPr>
        <w:t>则完全不同，每一个任务有一个或多个回调函数（</w:t>
      </w:r>
      <w:r>
        <w:rPr>
          <w:rFonts w:ascii="Consolas" w:hAnsi="Consolas" w:hint="eastAsia"/>
        </w:rPr>
        <w:t>callback</w:t>
      </w:r>
      <w:r>
        <w:rPr>
          <w:rFonts w:ascii="Consolas" w:hAnsi="Consolas" w:hint="eastAsia"/>
        </w:rPr>
        <w:t>），前一个任务结束后，不是执行后一个任务，而是执行回调</w:t>
      </w:r>
      <w:r>
        <w:rPr>
          <w:rFonts w:ascii="Consolas" w:hAnsi="Consolas" w:hint="eastAsia"/>
        </w:rPr>
        <w:lastRenderedPageBreak/>
        <w:t>函数，后一个任务则是不等前一个任务结束就执行，所以程序的执行顺序与任务的排列顺序是不一致的、异步的。</w:t>
      </w:r>
    </w:p>
    <w:p w:rsidR="0037335E" w:rsidRDefault="0037335E">
      <w:pPr>
        <w:rPr>
          <w:rFonts w:ascii="Consolas" w:hAnsi="Consolas"/>
        </w:rPr>
      </w:pPr>
    </w:p>
    <w:p w:rsidR="0037335E" w:rsidRDefault="00DB15DE">
      <w:pPr>
        <w:rPr>
          <w:rFonts w:ascii="Consolas" w:hAnsi="Consolas"/>
        </w:rPr>
      </w:pPr>
      <w:r>
        <w:rPr>
          <w:rFonts w:ascii="Consolas" w:hAnsi="Consolas" w:hint="eastAsia"/>
          <w:color w:val="1D41D5"/>
        </w:rPr>
        <w:t>"</w:t>
      </w:r>
      <w:r>
        <w:rPr>
          <w:rFonts w:ascii="Consolas" w:hAnsi="Consolas" w:hint="eastAsia"/>
          <w:color w:val="1D41D5"/>
        </w:rPr>
        <w:t>异步模式</w:t>
      </w:r>
      <w:r>
        <w:rPr>
          <w:rFonts w:ascii="Consolas" w:hAnsi="Consolas" w:hint="eastAsia"/>
          <w:color w:val="1D41D5"/>
        </w:rPr>
        <w:t>"</w:t>
      </w:r>
      <w:r>
        <w:rPr>
          <w:rFonts w:ascii="Consolas" w:hAnsi="Consolas" w:hint="eastAsia"/>
          <w:color w:val="1D41D5"/>
        </w:rPr>
        <w:t>非常重要。在浏览器端，耗时很长的操作都应该异步执行，避免浏览器失去响应，最好的例子就是</w:t>
      </w:r>
      <w:r>
        <w:rPr>
          <w:rFonts w:ascii="Consolas" w:hAnsi="Consolas" w:hint="eastAsia"/>
          <w:color w:val="1D41D5"/>
        </w:rPr>
        <w:t>Ajax</w:t>
      </w:r>
      <w:r>
        <w:rPr>
          <w:rFonts w:ascii="Consolas" w:hAnsi="Consolas" w:hint="eastAsia"/>
          <w:color w:val="1D41D5"/>
        </w:rPr>
        <w:t>操作</w:t>
      </w:r>
      <w:r>
        <w:rPr>
          <w:rFonts w:ascii="Consolas" w:hAnsi="Consolas" w:hint="eastAsia"/>
        </w:rPr>
        <w:t>。在服务器端，</w:t>
      </w:r>
      <w:r>
        <w:rPr>
          <w:rFonts w:ascii="Consolas" w:hAnsi="Consolas" w:hint="eastAsia"/>
        </w:rPr>
        <w:t>"</w:t>
      </w:r>
      <w:r>
        <w:rPr>
          <w:rFonts w:ascii="Consolas" w:hAnsi="Consolas" w:hint="eastAsia"/>
        </w:rPr>
        <w:t>异步模式</w:t>
      </w:r>
      <w:r>
        <w:rPr>
          <w:rFonts w:ascii="Consolas" w:hAnsi="Consolas" w:hint="eastAsia"/>
        </w:rPr>
        <w:t>"</w:t>
      </w:r>
      <w:r>
        <w:rPr>
          <w:rFonts w:ascii="Consolas" w:hAnsi="Consolas" w:hint="eastAsia"/>
        </w:rPr>
        <w:t>甚至是唯一的模式，因为执行环境是单线程的，如果允许同步执行所有</w:t>
      </w:r>
      <w:r>
        <w:rPr>
          <w:rFonts w:ascii="Consolas" w:hAnsi="Consolas" w:hint="eastAsia"/>
        </w:rPr>
        <w:t>http</w:t>
      </w:r>
      <w:r>
        <w:rPr>
          <w:rFonts w:ascii="Consolas" w:hAnsi="Consolas" w:hint="eastAsia"/>
        </w:rPr>
        <w:t>请求，服务器性能会急剧下降，很快就会失去响应。</w:t>
      </w:r>
    </w:p>
    <w:p w:rsidR="0037335E" w:rsidRDefault="0037335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</w:pPr>
    </w:p>
    <w:p w:rsidR="0037335E" w:rsidRDefault="00DB15D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bCs/>
          <w:color w:val="4A4A4A"/>
          <w:sz w:val="21"/>
          <w:szCs w:val="21"/>
        </w:rPr>
      </w:pP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具体来说，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AJAX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包括以下几个步骤。</w:t>
      </w:r>
    </w:p>
    <w:p w:rsidR="0037335E" w:rsidRDefault="00DB15DE">
      <w:pPr>
        <w:widowControl/>
        <w:numPr>
          <w:ilvl w:val="0"/>
          <w:numId w:val="1"/>
        </w:numPr>
        <w:ind w:left="420"/>
        <w:rPr>
          <w:rFonts w:ascii="Consolas" w:hAnsi="Consolas"/>
          <w:bCs/>
          <w:color w:val="FF0000"/>
          <w:szCs w:val="21"/>
        </w:rPr>
      </w:pPr>
      <w:r>
        <w:rPr>
          <w:rFonts w:ascii="Consolas" w:eastAsia="Segoe UI" w:hAnsi="Consolas" w:cs="Segoe UI"/>
          <w:bCs/>
          <w:color w:val="FF0000"/>
          <w:szCs w:val="21"/>
          <w:shd w:val="clear" w:color="auto" w:fill="FFFFFF"/>
        </w:rPr>
        <w:t>创建</w:t>
      </w:r>
      <w:r>
        <w:rPr>
          <w:rFonts w:ascii="Consolas" w:eastAsia="Segoe UI" w:hAnsi="Consolas" w:cs="Segoe UI"/>
          <w:bCs/>
          <w:color w:val="FF0000"/>
          <w:szCs w:val="21"/>
          <w:shd w:val="clear" w:color="auto" w:fill="FFFFFF"/>
        </w:rPr>
        <w:t xml:space="preserve"> XMLHttpRequest </w:t>
      </w:r>
      <w:r>
        <w:rPr>
          <w:rFonts w:ascii="Consolas" w:eastAsia="Segoe UI" w:hAnsi="Consolas" w:cs="Segoe UI"/>
          <w:bCs/>
          <w:color w:val="FF0000"/>
          <w:szCs w:val="21"/>
          <w:shd w:val="clear" w:color="auto" w:fill="FFFFFF"/>
        </w:rPr>
        <w:t>实例</w:t>
      </w:r>
    </w:p>
    <w:p w:rsidR="0037335E" w:rsidRDefault="00DB15DE">
      <w:pPr>
        <w:widowControl/>
        <w:numPr>
          <w:ilvl w:val="0"/>
          <w:numId w:val="1"/>
        </w:numPr>
        <w:spacing w:before="53"/>
        <w:ind w:left="420"/>
        <w:rPr>
          <w:rFonts w:ascii="Consolas" w:hAnsi="Consolas"/>
          <w:bCs/>
          <w:color w:val="FF0000"/>
          <w:szCs w:val="21"/>
        </w:rPr>
      </w:pPr>
      <w:r>
        <w:rPr>
          <w:rFonts w:ascii="Consolas" w:eastAsia="Segoe UI" w:hAnsi="Consolas" w:cs="Segoe UI"/>
          <w:bCs/>
          <w:color w:val="FF0000"/>
          <w:szCs w:val="21"/>
          <w:shd w:val="clear" w:color="auto" w:fill="FFFFFF"/>
        </w:rPr>
        <w:t>发出</w:t>
      </w:r>
      <w:r>
        <w:rPr>
          <w:rFonts w:ascii="Consolas" w:eastAsia="Segoe UI" w:hAnsi="Consolas" w:cs="Segoe UI"/>
          <w:bCs/>
          <w:color w:val="FF0000"/>
          <w:szCs w:val="21"/>
          <w:shd w:val="clear" w:color="auto" w:fill="FFFFFF"/>
        </w:rPr>
        <w:t xml:space="preserve"> HTTP </w:t>
      </w:r>
      <w:r>
        <w:rPr>
          <w:rFonts w:ascii="Consolas" w:eastAsia="Segoe UI" w:hAnsi="Consolas" w:cs="Segoe UI"/>
          <w:bCs/>
          <w:color w:val="FF0000"/>
          <w:szCs w:val="21"/>
          <w:shd w:val="clear" w:color="auto" w:fill="FFFFFF"/>
        </w:rPr>
        <w:t>请求</w:t>
      </w:r>
    </w:p>
    <w:p w:rsidR="0037335E" w:rsidRDefault="00DB15DE">
      <w:pPr>
        <w:widowControl/>
        <w:numPr>
          <w:ilvl w:val="0"/>
          <w:numId w:val="1"/>
        </w:numPr>
        <w:spacing w:before="53"/>
        <w:ind w:left="420"/>
        <w:rPr>
          <w:rFonts w:ascii="Consolas" w:hAnsi="Consolas"/>
          <w:bCs/>
          <w:color w:val="FF0000"/>
          <w:szCs w:val="21"/>
        </w:rPr>
      </w:pPr>
      <w:r>
        <w:rPr>
          <w:rFonts w:ascii="Consolas" w:eastAsia="Segoe UI" w:hAnsi="Consolas" w:cs="Segoe UI"/>
          <w:bCs/>
          <w:color w:val="FF0000"/>
          <w:szCs w:val="21"/>
          <w:shd w:val="clear" w:color="auto" w:fill="FFFFFF"/>
        </w:rPr>
        <w:t>接收服务器传回的数据</w:t>
      </w:r>
    </w:p>
    <w:p w:rsidR="0037335E" w:rsidRDefault="00DB15DE">
      <w:pPr>
        <w:widowControl/>
        <w:numPr>
          <w:ilvl w:val="0"/>
          <w:numId w:val="1"/>
        </w:numPr>
        <w:spacing w:before="53"/>
        <w:ind w:left="420"/>
        <w:rPr>
          <w:rFonts w:ascii="Consolas" w:hAnsi="Consolas"/>
          <w:bCs/>
          <w:color w:val="FF0000"/>
          <w:szCs w:val="21"/>
        </w:rPr>
      </w:pPr>
      <w:r>
        <w:rPr>
          <w:rFonts w:ascii="Consolas" w:eastAsia="Segoe UI" w:hAnsi="Consolas" w:cs="Segoe UI"/>
          <w:bCs/>
          <w:color w:val="FF0000"/>
          <w:szCs w:val="21"/>
          <w:shd w:val="clear" w:color="auto" w:fill="FFFFFF"/>
        </w:rPr>
        <w:t>更新网页数据</w:t>
      </w:r>
    </w:p>
    <w:p w:rsidR="0037335E" w:rsidRDefault="00DB15D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 w:hint="eastAsia"/>
          <w:bCs/>
          <w:color w:val="4A4A4A"/>
          <w:sz w:val="21"/>
          <w:szCs w:val="21"/>
        </w:rPr>
      </w:pP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概括起来，就是一句话，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AJAX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通过原生的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XMLHttpRequest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对象发出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 HTTP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请求，得到服务器返回的数据后，再进行处理。现在，服务器返回的都是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 JSON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格式的数据，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XML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格</w:t>
      </w:r>
      <w:r>
        <w:rPr>
          <w:rFonts w:ascii="Consolas" w:eastAsia="Segoe UI" w:hAnsi="Consolas" w:cs="Segoe UI" w:hint="eastAsia"/>
          <w:bCs/>
          <w:color w:val="4A4A4A"/>
          <w:sz w:val="21"/>
          <w:szCs w:val="21"/>
          <w:shd w:val="clear" w:color="auto" w:fill="FFFFFF"/>
        </w:rPr>
        <w:t>式已经过时了，但是</w:t>
      </w:r>
      <w:r>
        <w:rPr>
          <w:rFonts w:ascii="Consolas" w:eastAsia="Segoe UI" w:hAnsi="Consolas" w:cs="Segoe UI" w:hint="eastAsia"/>
          <w:bCs/>
          <w:color w:val="4A4A4A"/>
          <w:sz w:val="21"/>
          <w:szCs w:val="21"/>
          <w:shd w:val="clear" w:color="auto" w:fill="FFFFFF"/>
        </w:rPr>
        <w:t xml:space="preserve"> AJAX </w:t>
      </w:r>
      <w:r>
        <w:rPr>
          <w:rFonts w:ascii="Consolas" w:eastAsia="Segoe UI" w:hAnsi="Consolas" w:cs="Segoe UI" w:hint="eastAsia"/>
          <w:bCs/>
          <w:color w:val="4A4A4A"/>
          <w:sz w:val="21"/>
          <w:szCs w:val="21"/>
          <w:shd w:val="clear" w:color="auto" w:fill="FFFFFF"/>
        </w:rPr>
        <w:t>这个名字已经成了一个通用名词，字面含义已经消失了。</w:t>
      </w:r>
    </w:p>
    <w:p w:rsidR="0037335E" w:rsidRDefault="00DB15D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bCs/>
          <w:color w:val="4A4A4A"/>
          <w:sz w:val="21"/>
          <w:szCs w:val="21"/>
        </w:rPr>
      </w:pP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XMLHttpRequest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对象是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 AJAX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的主要接口，用于浏览器与服务器之间的通信。尽管名字里面有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XML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和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Http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，它实际上可以使用多种协议（比如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file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或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ftp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），发送任何格式的数据（包括字符串和二进制）。</w:t>
      </w:r>
    </w:p>
    <w:p w:rsidR="0037335E" w:rsidRDefault="00DB15D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bCs/>
          <w:color w:val="4A4A4A"/>
          <w:sz w:val="21"/>
          <w:szCs w:val="21"/>
        </w:rPr>
      </w:pP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XMLHttpRequest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本身是一个构造函数，可以使用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new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命令生成实例。它没有任何参数。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Fonts w:ascii="Consolas" w:eastAsia="monospace" w:hAnsi="Consolas" w:cs="monospace" w:hint="default"/>
          <w:bCs/>
          <w:color w:val="586E75"/>
          <w:sz w:val="21"/>
          <w:szCs w:val="21"/>
        </w:rPr>
      </w:pPr>
      <w:r>
        <w:rPr>
          <w:rFonts w:ascii="Consolas" w:eastAsia="Consolas" w:hAnsi="Consolas" w:cs="Consolas" w:hint="default"/>
          <w:bCs/>
          <w:color w:val="F92672"/>
          <w:sz w:val="21"/>
          <w:szCs w:val="21"/>
          <w:shd w:val="clear" w:color="auto" w:fill="23241F"/>
        </w:rPr>
        <w:t>var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 xhr = </w:t>
      </w:r>
      <w:r>
        <w:rPr>
          <w:rFonts w:ascii="Consolas" w:eastAsia="Consolas" w:hAnsi="Consolas" w:cs="Consolas" w:hint="default"/>
          <w:bCs/>
          <w:color w:val="F92672"/>
          <w:sz w:val="21"/>
          <w:szCs w:val="21"/>
          <w:shd w:val="clear" w:color="auto" w:fill="23241F"/>
        </w:rPr>
        <w:t>new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 XMLHttpRequest();</w:t>
      </w:r>
    </w:p>
    <w:p w:rsidR="0037335E" w:rsidRDefault="00DB15D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bCs/>
          <w:color w:val="4A4A4A"/>
          <w:sz w:val="21"/>
          <w:szCs w:val="21"/>
        </w:rPr>
      </w:pP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一旦新建实例，就可以使用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open()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方法发出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 HTTP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请求。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Fonts w:ascii="Consolas" w:eastAsia="monospace" w:hAnsi="Consolas" w:cs="monospace" w:hint="default"/>
          <w:bCs/>
          <w:color w:val="586E75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xhr.open(</w:t>
      </w:r>
      <w:r>
        <w:rPr>
          <w:rFonts w:ascii="Consolas" w:eastAsia="Consolas" w:hAnsi="Consolas" w:cs="Consolas" w:hint="default"/>
          <w:bCs/>
          <w:color w:val="E6DB74"/>
          <w:sz w:val="21"/>
          <w:szCs w:val="21"/>
          <w:shd w:val="clear" w:color="auto" w:fill="23241F"/>
        </w:rPr>
        <w:t>'GET'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, </w:t>
      </w:r>
      <w:r>
        <w:rPr>
          <w:rFonts w:ascii="Consolas" w:eastAsia="Consolas" w:hAnsi="Consolas" w:cs="Consolas" w:hint="default"/>
          <w:bCs/>
          <w:color w:val="E6DB74"/>
          <w:sz w:val="21"/>
          <w:szCs w:val="21"/>
          <w:shd w:val="clear" w:color="auto" w:fill="23241F"/>
        </w:rPr>
        <w:t>'http://www.example.com/page.php'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, </w:t>
      </w:r>
      <w:r>
        <w:rPr>
          <w:rFonts w:ascii="Consolas" w:eastAsia="Consolas" w:hAnsi="Consolas" w:cs="Consolas" w:hint="default"/>
          <w:bCs/>
          <w:color w:val="AE81FF"/>
          <w:sz w:val="21"/>
          <w:szCs w:val="21"/>
          <w:shd w:val="clear" w:color="auto" w:fill="23241F"/>
        </w:rPr>
        <w:t>true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);</w:t>
      </w:r>
    </w:p>
    <w:p w:rsidR="0037335E" w:rsidRDefault="00DB15D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bCs/>
          <w:color w:val="4A4A4A"/>
          <w:sz w:val="21"/>
          <w:szCs w:val="21"/>
        </w:rPr>
      </w:pP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上面代码向指定的服务器网址，发出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 GET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请求。</w:t>
      </w:r>
    </w:p>
    <w:p w:rsidR="0037335E" w:rsidRDefault="00DB15D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bCs/>
          <w:color w:val="4A4A4A"/>
          <w:sz w:val="21"/>
          <w:szCs w:val="21"/>
        </w:rPr>
      </w:pP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然后，指定回调函数，监听通信状态（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readyState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属性）的变化。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ajax.onreadystatechange = handleStateChange;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 w:hint="default"/>
          <w:bCs/>
          <w:color w:val="F92672"/>
          <w:sz w:val="21"/>
          <w:szCs w:val="21"/>
          <w:shd w:val="clear" w:color="auto" w:fill="23241F"/>
        </w:rPr>
        <w:t>function</w:t>
      </w:r>
      <w:r>
        <w:rPr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 </w:t>
      </w:r>
      <w:r>
        <w:rPr>
          <w:rFonts w:ascii="Consolas" w:eastAsia="Consolas" w:hAnsi="Consolas" w:cs="Consolas" w:hint="default"/>
          <w:bCs/>
          <w:color w:val="A6E22E"/>
          <w:sz w:val="21"/>
          <w:szCs w:val="21"/>
          <w:shd w:val="clear" w:color="auto" w:fill="23241F"/>
        </w:rPr>
        <w:t>handleStateChange</w:t>
      </w:r>
      <w:r>
        <w:rPr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() 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{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  </w:t>
      </w:r>
      <w:r>
        <w:rPr>
          <w:rFonts w:ascii="Consolas" w:eastAsia="Consolas" w:hAnsi="Consolas" w:cs="Consolas" w:hint="default"/>
          <w:bCs/>
          <w:color w:val="75715E"/>
          <w:sz w:val="21"/>
          <w:szCs w:val="21"/>
          <w:shd w:val="clear" w:color="auto" w:fill="23241F"/>
        </w:rPr>
        <w:t>// ...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Fonts w:ascii="Consolas" w:eastAsia="monospace" w:hAnsi="Consolas" w:cs="monospace" w:hint="default"/>
          <w:bCs/>
          <w:color w:val="586E75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}</w:t>
      </w:r>
    </w:p>
    <w:p w:rsidR="0037335E" w:rsidRDefault="00DB15D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bCs/>
          <w:color w:val="4A4A4A"/>
          <w:sz w:val="21"/>
          <w:szCs w:val="21"/>
        </w:rPr>
      </w:pP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上面代码中，一旦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XMLHttpRequest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实例的状态发生变化，就会调用监听函数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handleStateChange</w:t>
      </w:r>
    </w:p>
    <w:p w:rsidR="0037335E" w:rsidRDefault="00DB15D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bCs/>
          <w:color w:val="4A4A4A"/>
          <w:sz w:val="21"/>
          <w:szCs w:val="21"/>
        </w:rPr>
      </w:pP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一旦拿到服务器返回的数据，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AJAX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不会刷新整个网页，而是只更新网页里面的相关部分，从而不打断用户正在做的事情。</w:t>
      </w:r>
    </w:p>
    <w:p w:rsidR="0037335E" w:rsidRDefault="00DB15D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bCs/>
          <w:color w:val="4A4A4A"/>
          <w:sz w:val="21"/>
          <w:szCs w:val="21"/>
        </w:rPr>
      </w:pP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lastRenderedPageBreak/>
        <w:t>注意，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AJAX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只能向同源网址（协议、域名、端口都相同）发出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 HTTP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请求，如果发出跨域请求，就会报错</w:t>
      </w:r>
    </w:p>
    <w:p w:rsidR="0037335E" w:rsidRDefault="00DB15D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bCs/>
          <w:color w:val="4A4A4A"/>
          <w:sz w:val="21"/>
          <w:szCs w:val="21"/>
        </w:rPr>
      </w:pP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下面是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XMLHttpRequest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对象简单用法的完整例子。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 w:hint="default"/>
          <w:bCs/>
          <w:color w:val="F92672"/>
          <w:sz w:val="21"/>
          <w:szCs w:val="21"/>
          <w:shd w:val="clear" w:color="auto" w:fill="23241F"/>
        </w:rPr>
        <w:t>var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 xhr = </w:t>
      </w:r>
      <w:r>
        <w:rPr>
          <w:rFonts w:ascii="Consolas" w:eastAsia="Consolas" w:hAnsi="Consolas" w:cs="Consolas" w:hint="default"/>
          <w:bCs/>
          <w:color w:val="F92672"/>
          <w:sz w:val="21"/>
          <w:szCs w:val="21"/>
          <w:shd w:val="clear" w:color="auto" w:fill="23241F"/>
        </w:rPr>
        <w:t>new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 XMLHttpRequest();</w:t>
      </w:r>
    </w:p>
    <w:p w:rsidR="0037335E" w:rsidRDefault="0037335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</w:p>
    <w:p w:rsidR="0037335E" w:rsidRDefault="00DB15D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xhr.onreadystatechange = </w:t>
      </w:r>
      <w:r>
        <w:rPr>
          <w:rFonts w:ascii="Consolas" w:eastAsia="Consolas" w:hAnsi="Consolas" w:cs="Consolas" w:hint="default"/>
          <w:bCs/>
          <w:color w:val="F92672"/>
          <w:sz w:val="21"/>
          <w:szCs w:val="21"/>
          <w:shd w:val="clear" w:color="auto" w:fill="23241F"/>
        </w:rPr>
        <w:t>function</w:t>
      </w:r>
      <w:r>
        <w:rPr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()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{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  </w:t>
      </w:r>
      <w:r>
        <w:rPr>
          <w:rFonts w:ascii="Consolas" w:eastAsia="Consolas" w:hAnsi="Consolas" w:cs="Consolas" w:hint="default"/>
          <w:bCs/>
          <w:color w:val="75715E"/>
          <w:sz w:val="21"/>
          <w:szCs w:val="21"/>
          <w:shd w:val="clear" w:color="auto" w:fill="23241F"/>
        </w:rPr>
        <w:t>// 通信成功时，状态值为4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  </w:t>
      </w:r>
      <w:r>
        <w:rPr>
          <w:rFonts w:ascii="Consolas" w:eastAsia="Consolas" w:hAnsi="Consolas" w:cs="Consolas" w:hint="default"/>
          <w:bCs/>
          <w:color w:val="F92672"/>
          <w:sz w:val="21"/>
          <w:szCs w:val="21"/>
          <w:shd w:val="clear" w:color="auto" w:fill="23241F"/>
        </w:rPr>
        <w:t>if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 (xhr.readyState === </w:t>
      </w:r>
      <w:r>
        <w:rPr>
          <w:rFonts w:ascii="Consolas" w:eastAsia="Consolas" w:hAnsi="Consolas" w:cs="Consolas" w:hint="default"/>
          <w:bCs/>
          <w:color w:val="AE81FF"/>
          <w:sz w:val="21"/>
          <w:szCs w:val="21"/>
          <w:shd w:val="clear" w:color="auto" w:fill="23241F"/>
        </w:rPr>
        <w:t>4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){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    </w:t>
      </w:r>
      <w:r>
        <w:rPr>
          <w:rFonts w:ascii="Consolas" w:eastAsia="Consolas" w:hAnsi="Consolas" w:cs="Consolas" w:hint="default"/>
          <w:bCs/>
          <w:color w:val="F92672"/>
          <w:sz w:val="21"/>
          <w:szCs w:val="21"/>
          <w:shd w:val="clear" w:color="auto" w:fill="23241F"/>
        </w:rPr>
        <w:t>if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 (xhr.status === </w:t>
      </w:r>
      <w:r>
        <w:rPr>
          <w:rFonts w:ascii="Consolas" w:eastAsia="Consolas" w:hAnsi="Consolas" w:cs="Consolas" w:hint="default"/>
          <w:bCs/>
          <w:color w:val="AE81FF"/>
          <w:sz w:val="21"/>
          <w:szCs w:val="21"/>
          <w:shd w:val="clear" w:color="auto" w:fill="23241F"/>
        </w:rPr>
        <w:t>200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){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      </w:t>
      </w:r>
      <w:r>
        <w:rPr>
          <w:rFonts w:ascii="Consolas" w:eastAsia="Consolas" w:hAnsi="Consolas" w:cs="Consolas" w:hint="default"/>
          <w:bCs/>
          <w:color w:val="E6DB74"/>
          <w:sz w:val="21"/>
          <w:szCs w:val="21"/>
          <w:shd w:val="clear" w:color="auto" w:fill="23241F"/>
        </w:rPr>
        <w:t>console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.log(xhr.responseText);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    } </w:t>
      </w:r>
      <w:r>
        <w:rPr>
          <w:rFonts w:ascii="Consolas" w:eastAsia="Consolas" w:hAnsi="Consolas" w:cs="Consolas" w:hint="default"/>
          <w:bCs/>
          <w:color w:val="F92672"/>
          <w:sz w:val="21"/>
          <w:szCs w:val="21"/>
          <w:shd w:val="clear" w:color="auto" w:fill="23241F"/>
        </w:rPr>
        <w:t>else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 {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      </w:t>
      </w:r>
      <w:r>
        <w:rPr>
          <w:rFonts w:ascii="Consolas" w:eastAsia="Consolas" w:hAnsi="Consolas" w:cs="Consolas" w:hint="default"/>
          <w:bCs/>
          <w:color w:val="E6DB74"/>
          <w:sz w:val="21"/>
          <w:szCs w:val="21"/>
          <w:shd w:val="clear" w:color="auto" w:fill="23241F"/>
        </w:rPr>
        <w:t>console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.error(xhr.statusText);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    }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  }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Fonts w:ascii="Consolas" w:eastAsia="monospace" w:hAnsi="Consolas" w:cs="monospace" w:hint="default"/>
          <w:bCs/>
          <w:color w:val="586E75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};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xhr.onerror = </w:t>
      </w:r>
      <w:r>
        <w:rPr>
          <w:rFonts w:ascii="Consolas" w:eastAsia="Consolas" w:hAnsi="Consolas" w:cs="Consolas" w:hint="default"/>
          <w:bCs/>
          <w:color w:val="F92672"/>
          <w:sz w:val="21"/>
          <w:szCs w:val="21"/>
          <w:shd w:val="clear" w:color="auto" w:fill="23241F"/>
        </w:rPr>
        <w:t>function</w:t>
      </w:r>
      <w:r>
        <w:rPr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 (e) 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{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  </w:t>
      </w:r>
      <w:r>
        <w:rPr>
          <w:rFonts w:ascii="Consolas" w:eastAsia="Consolas" w:hAnsi="Consolas" w:cs="Consolas" w:hint="default"/>
          <w:bCs/>
          <w:color w:val="E6DB74"/>
          <w:sz w:val="21"/>
          <w:szCs w:val="21"/>
          <w:shd w:val="clear" w:color="auto" w:fill="23241F"/>
        </w:rPr>
        <w:t>console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.error(xhr.statusText);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};</w:t>
      </w:r>
    </w:p>
    <w:p w:rsidR="0037335E" w:rsidRDefault="0037335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</w:p>
    <w:p w:rsidR="0037335E" w:rsidRDefault="00DB15D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xhr.open(</w:t>
      </w:r>
      <w:r>
        <w:rPr>
          <w:rFonts w:ascii="Consolas" w:eastAsia="Consolas" w:hAnsi="Consolas" w:cs="Consolas" w:hint="default"/>
          <w:bCs/>
          <w:color w:val="E6DB74"/>
          <w:sz w:val="21"/>
          <w:szCs w:val="21"/>
          <w:shd w:val="clear" w:color="auto" w:fill="23241F"/>
        </w:rPr>
        <w:t>'GET'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, </w:t>
      </w:r>
      <w:r>
        <w:rPr>
          <w:rFonts w:ascii="Consolas" w:eastAsia="Consolas" w:hAnsi="Consolas" w:cs="Consolas" w:hint="default"/>
          <w:bCs/>
          <w:color w:val="E6DB74"/>
          <w:sz w:val="21"/>
          <w:szCs w:val="21"/>
          <w:shd w:val="clear" w:color="auto" w:fill="23241F"/>
        </w:rPr>
        <w:t>'/endpoint'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, </w:t>
      </w:r>
      <w:r>
        <w:rPr>
          <w:rFonts w:ascii="Consolas" w:eastAsia="Consolas" w:hAnsi="Consolas" w:cs="Consolas" w:hint="default"/>
          <w:bCs/>
          <w:color w:val="AE81FF"/>
          <w:sz w:val="21"/>
          <w:szCs w:val="21"/>
          <w:shd w:val="clear" w:color="auto" w:fill="23241F"/>
        </w:rPr>
        <w:t>true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);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Fonts w:ascii="Consolas" w:eastAsia="monospace" w:hAnsi="Consolas" w:cs="monospace" w:hint="default"/>
          <w:bCs/>
          <w:color w:val="586E75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xhr.send(</w:t>
      </w:r>
      <w:r>
        <w:rPr>
          <w:rFonts w:ascii="Consolas" w:eastAsia="Consolas" w:hAnsi="Consolas" w:cs="Consolas" w:hint="default"/>
          <w:bCs/>
          <w:color w:val="AE81FF"/>
          <w:sz w:val="21"/>
          <w:szCs w:val="21"/>
          <w:shd w:val="clear" w:color="auto" w:fill="23241F"/>
        </w:rPr>
        <w:t>null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);</w:t>
      </w:r>
    </w:p>
    <w:p w:rsidR="0037335E" w:rsidRDefault="00DB15DE">
      <w:pPr>
        <w:pStyle w:val="2"/>
        <w:rPr>
          <w:rFonts w:hint="default"/>
        </w:rPr>
      </w:pPr>
      <w:r>
        <w:rPr>
          <w:rFonts w:hint="default"/>
        </w:rPr>
        <w:t xml:space="preserve">XMLHttpRequest </w:t>
      </w:r>
      <w:r>
        <w:rPr>
          <w:rFonts w:hint="default"/>
        </w:rPr>
        <w:t>的实例属性</w:t>
      </w:r>
    </w:p>
    <w:p w:rsidR="0037335E" w:rsidRDefault="00DB15DE">
      <w:pPr>
        <w:pStyle w:val="3"/>
        <w:rPr>
          <w:rFonts w:hint="default"/>
        </w:rPr>
      </w:pPr>
      <w:r>
        <w:rPr>
          <w:rFonts w:hint="default"/>
        </w:rPr>
        <w:t>XMLHttpRequest.readyState</w:t>
      </w:r>
    </w:p>
    <w:p w:rsidR="0037335E" w:rsidRDefault="00DB15D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bCs/>
          <w:color w:val="4A4A4A"/>
          <w:sz w:val="21"/>
          <w:szCs w:val="21"/>
        </w:rPr>
      </w:pP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XMLHttpRequest.readyState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返回一个整数，表示实例对象的当前状态。该属性只读。它可能返回以下值。</w:t>
      </w:r>
    </w:p>
    <w:p w:rsidR="0037335E" w:rsidRDefault="00DB15DE">
      <w:pPr>
        <w:widowControl/>
        <w:numPr>
          <w:ilvl w:val="0"/>
          <w:numId w:val="2"/>
        </w:numPr>
        <w:ind w:left="420"/>
        <w:rPr>
          <w:rFonts w:ascii="Consolas" w:hAnsi="Consolas"/>
          <w:bCs/>
          <w:szCs w:val="21"/>
        </w:rPr>
      </w:pP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0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，表示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 xml:space="preserve"> XMLHttpRequest 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实例已经生成，但是实例的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open()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方法还没有被调用。</w:t>
      </w:r>
    </w:p>
    <w:p w:rsidR="0037335E" w:rsidRDefault="00DB15DE">
      <w:pPr>
        <w:widowControl/>
        <w:numPr>
          <w:ilvl w:val="0"/>
          <w:numId w:val="2"/>
        </w:numPr>
        <w:spacing w:before="53"/>
        <w:ind w:left="420"/>
        <w:rPr>
          <w:rFonts w:ascii="Consolas" w:hAnsi="Consolas"/>
          <w:bCs/>
          <w:szCs w:val="21"/>
        </w:rPr>
      </w:pP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lastRenderedPageBreak/>
        <w:t>1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，表示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open()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方法已经调用，但是实例的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send()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方法还没有调用，仍然可以使用实例的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setRequestHeader()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方法，设定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 xml:space="preserve"> HTTP 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请求的头信息。</w:t>
      </w:r>
    </w:p>
    <w:p w:rsidR="0037335E" w:rsidRDefault="00DB15DE">
      <w:pPr>
        <w:widowControl/>
        <w:numPr>
          <w:ilvl w:val="0"/>
          <w:numId w:val="2"/>
        </w:numPr>
        <w:spacing w:before="53"/>
        <w:ind w:left="420"/>
        <w:rPr>
          <w:rFonts w:ascii="Consolas" w:hAnsi="Consolas"/>
          <w:bCs/>
          <w:szCs w:val="21"/>
        </w:rPr>
      </w:pP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2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，表示实例的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send()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方法已经调用，并且服务器返回的头信息和状态码已经收到。</w:t>
      </w:r>
    </w:p>
    <w:p w:rsidR="0037335E" w:rsidRDefault="00DB15DE">
      <w:pPr>
        <w:widowControl/>
        <w:numPr>
          <w:ilvl w:val="0"/>
          <w:numId w:val="2"/>
        </w:numPr>
        <w:spacing w:before="53"/>
        <w:ind w:left="420"/>
        <w:rPr>
          <w:rFonts w:ascii="Consolas" w:hAnsi="Consolas"/>
          <w:bCs/>
          <w:szCs w:val="21"/>
        </w:rPr>
      </w:pP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3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，表示正在接收服务器传来的数据体（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 xml:space="preserve">body 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部分）。这时，如果实例的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responseType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属性等于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text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或者空字符串，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responseText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属性就会包含已经收到的部分信息。</w:t>
      </w:r>
    </w:p>
    <w:p w:rsidR="0037335E" w:rsidRDefault="00DB15DE">
      <w:pPr>
        <w:widowControl/>
        <w:numPr>
          <w:ilvl w:val="0"/>
          <w:numId w:val="2"/>
        </w:numPr>
        <w:spacing w:before="53"/>
        <w:ind w:left="420"/>
        <w:rPr>
          <w:rFonts w:ascii="Consolas" w:hAnsi="Consolas"/>
          <w:bCs/>
          <w:szCs w:val="21"/>
        </w:rPr>
      </w:pP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4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，表示服务器返回的数据已经完全接收，或者本次接收已经失败。</w:t>
      </w:r>
    </w:p>
    <w:p w:rsidR="0037335E" w:rsidRDefault="00DB15D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bCs/>
          <w:color w:val="4A4A4A"/>
          <w:sz w:val="21"/>
          <w:szCs w:val="21"/>
        </w:rPr>
      </w:pP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通信过程中，每当实例对象发生状态变化，它的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readyState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属性的值就会改变。这个值每一次变化，都会触发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readyStateChange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事件。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 w:hint="default"/>
          <w:bCs/>
          <w:color w:val="F92672"/>
          <w:sz w:val="21"/>
          <w:szCs w:val="21"/>
          <w:shd w:val="clear" w:color="auto" w:fill="23241F"/>
        </w:rPr>
        <w:t>var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 xhr = </w:t>
      </w:r>
      <w:r>
        <w:rPr>
          <w:rFonts w:ascii="Consolas" w:eastAsia="Consolas" w:hAnsi="Consolas" w:cs="Consolas" w:hint="default"/>
          <w:bCs/>
          <w:color w:val="F92672"/>
          <w:sz w:val="21"/>
          <w:szCs w:val="21"/>
          <w:shd w:val="clear" w:color="auto" w:fill="23241F"/>
        </w:rPr>
        <w:t>new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 XMLHttpRequest();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 w:hint="default"/>
          <w:bCs/>
          <w:color w:val="F92672"/>
          <w:sz w:val="21"/>
          <w:szCs w:val="21"/>
          <w:shd w:val="clear" w:color="auto" w:fill="23241F"/>
        </w:rPr>
        <w:t>if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 (xhr.readyState === </w:t>
      </w:r>
      <w:r>
        <w:rPr>
          <w:rFonts w:ascii="Consolas" w:eastAsia="Consolas" w:hAnsi="Consolas" w:cs="Consolas" w:hint="default"/>
          <w:bCs/>
          <w:color w:val="AE81FF"/>
          <w:sz w:val="21"/>
          <w:szCs w:val="21"/>
          <w:shd w:val="clear" w:color="auto" w:fill="23241F"/>
        </w:rPr>
        <w:t>4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) {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  </w:t>
      </w:r>
      <w:r>
        <w:rPr>
          <w:rFonts w:ascii="Consolas" w:eastAsia="Consolas" w:hAnsi="Consolas" w:cs="Consolas" w:hint="default"/>
          <w:bCs/>
          <w:color w:val="75715E"/>
          <w:sz w:val="21"/>
          <w:szCs w:val="21"/>
          <w:shd w:val="clear" w:color="auto" w:fill="23241F"/>
        </w:rPr>
        <w:t>// 请求结束，处理服务器返回的数据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} </w:t>
      </w:r>
      <w:r>
        <w:rPr>
          <w:rFonts w:ascii="Consolas" w:eastAsia="Consolas" w:hAnsi="Consolas" w:cs="Consolas" w:hint="default"/>
          <w:bCs/>
          <w:color w:val="F92672"/>
          <w:sz w:val="21"/>
          <w:szCs w:val="21"/>
          <w:shd w:val="clear" w:color="auto" w:fill="23241F"/>
        </w:rPr>
        <w:t>else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 {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  </w:t>
      </w:r>
      <w:r>
        <w:rPr>
          <w:rFonts w:ascii="Consolas" w:eastAsia="Consolas" w:hAnsi="Consolas" w:cs="Consolas" w:hint="default"/>
          <w:bCs/>
          <w:color w:val="75715E"/>
          <w:sz w:val="21"/>
          <w:szCs w:val="21"/>
          <w:shd w:val="clear" w:color="auto" w:fill="23241F"/>
        </w:rPr>
        <w:t>// 显示提示“加载中……”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Fonts w:ascii="Consolas" w:eastAsia="monospace" w:hAnsi="Consolas" w:cs="monospace" w:hint="default"/>
          <w:bCs/>
          <w:color w:val="586E75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}</w:t>
      </w:r>
    </w:p>
    <w:p w:rsidR="0037335E" w:rsidRDefault="00DB15D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bCs/>
          <w:color w:val="4A4A4A"/>
          <w:sz w:val="21"/>
          <w:szCs w:val="21"/>
        </w:rPr>
      </w:pP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上面代码中，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xhr.readyState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等于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4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时，表明脚本发出的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 HTTP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请求已经成功。其他情况，都表示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 HTTP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请求还在进行中。</w:t>
      </w:r>
    </w:p>
    <w:p w:rsidR="0037335E" w:rsidRDefault="00DB15DE">
      <w:pPr>
        <w:rPr>
          <w:rFonts w:ascii="Consolas" w:eastAsia="宋体" w:hAnsi="Consolas" w:cs="宋体"/>
          <w:bCs/>
          <w:color w:val="1D41D5"/>
          <w:szCs w:val="21"/>
        </w:rPr>
      </w:pPr>
      <w:r>
        <w:rPr>
          <w:rFonts w:ascii="Consolas" w:eastAsia="宋体" w:hAnsi="Consolas" w:cs="宋体" w:hint="eastAsia"/>
          <w:bCs/>
          <w:color w:val="1D41D5"/>
          <w:szCs w:val="21"/>
        </w:rPr>
        <w:t>通常，我们只对</w:t>
      </w:r>
      <w:r>
        <w:rPr>
          <w:rFonts w:ascii="Consolas" w:eastAsia="宋体" w:hAnsi="Consolas" w:cs="宋体" w:hint="eastAsia"/>
          <w:bCs/>
          <w:color w:val="1D41D5"/>
          <w:szCs w:val="21"/>
        </w:rPr>
        <w:t xml:space="preserve"> readyState </w:t>
      </w:r>
      <w:r>
        <w:rPr>
          <w:rFonts w:ascii="Consolas" w:eastAsia="宋体" w:hAnsi="Consolas" w:cs="宋体" w:hint="eastAsia"/>
          <w:bCs/>
          <w:color w:val="1D41D5"/>
          <w:szCs w:val="21"/>
        </w:rPr>
        <w:t>值为</w:t>
      </w:r>
      <w:r>
        <w:rPr>
          <w:rFonts w:ascii="Consolas" w:eastAsia="宋体" w:hAnsi="Consolas" w:cs="宋体" w:hint="eastAsia"/>
          <w:bCs/>
          <w:color w:val="1D41D5"/>
          <w:szCs w:val="21"/>
        </w:rPr>
        <w:t xml:space="preserve"> 4 </w:t>
      </w:r>
      <w:r>
        <w:rPr>
          <w:rFonts w:ascii="Consolas" w:eastAsia="宋体" w:hAnsi="Consolas" w:cs="宋体" w:hint="eastAsia"/>
          <w:bCs/>
          <w:color w:val="1D41D5"/>
          <w:szCs w:val="21"/>
        </w:rPr>
        <w:t>的阶段感兴趣，因为这时所有数据都已经就绪。不过，必须在调用</w:t>
      </w:r>
      <w:r>
        <w:rPr>
          <w:rFonts w:ascii="Consolas" w:eastAsia="宋体" w:hAnsi="Consolas" w:cs="宋体" w:hint="eastAsia"/>
          <w:bCs/>
          <w:color w:val="1D41D5"/>
          <w:szCs w:val="21"/>
        </w:rPr>
        <w:t xml:space="preserve"> open()</w:t>
      </w:r>
      <w:r>
        <w:rPr>
          <w:rFonts w:ascii="Consolas" w:eastAsia="宋体" w:hAnsi="Consolas" w:cs="宋体" w:hint="eastAsia"/>
          <w:bCs/>
          <w:color w:val="1D41D5"/>
          <w:szCs w:val="21"/>
        </w:rPr>
        <w:t>之前指定</w:t>
      </w:r>
      <w:r>
        <w:rPr>
          <w:rFonts w:ascii="Consolas" w:eastAsia="宋体" w:hAnsi="Consolas" w:cs="宋体" w:hint="eastAsia"/>
          <w:bCs/>
          <w:color w:val="1D41D5"/>
          <w:szCs w:val="21"/>
        </w:rPr>
        <w:t xml:space="preserve"> onreadystatechange</w:t>
      </w:r>
      <w:r>
        <w:rPr>
          <w:rFonts w:ascii="Consolas" w:eastAsia="宋体" w:hAnsi="Consolas" w:cs="宋体" w:hint="eastAsia"/>
          <w:bCs/>
          <w:color w:val="1D41D5"/>
          <w:szCs w:val="21"/>
        </w:rPr>
        <w:t>事件处理程序才能确保跨浏览器兼容性。</w:t>
      </w:r>
    </w:p>
    <w:p w:rsidR="0037335E" w:rsidRDefault="00DB15DE">
      <w:pPr>
        <w:pStyle w:val="3"/>
        <w:rPr>
          <w:rFonts w:hint="default"/>
        </w:rPr>
      </w:pPr>
      <w:r>
        <w:rPr>
          <w:rFonts w:hint="default"/>
        </w:rPr>
        <w:t>XMLHttpRequest.onreadystatechange</w:t>
      </w:r>
    </w:p>
    <w:p w:rsidR="0037335E" w:rsidRDefault="00DB15D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bCs/>
          <w:color w:val="4A4A4A"/>
          <w:sz w:val="21"/>
          <w:szCs w:val="21"/>
        </w:rPr>
      </w:pP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XMLHttpRequest.onreadystatechange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属性指向一个监听函数。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readystatechange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事件发生时（实例的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readyState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属性变化），就会执行这个属性。</w:t>
      </w:r>
    </w:p>
    <w:p w:rsidR="0037335E" w:rsidRDefault="00DB15DE">
      <w:pPr>
        <w:pStyle w:val="3"/>
        <w:rPr>
          <w:rFonts w:hint="default"/>
        </w:rPr>
      </w:pPr>
      <w:r>
        <w:rPr>
          <w:rFonts w:hint="default"/>
        </w:rPr>
        <w:t>XMLHttpRequest.response</w:t>
      </w:r>
    </w:p>
    <w:p w:rsidR="0037335E" w:rsidRDefault="00DB15D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bCs/>
          <w:color w:val="4A4A4A"/>
          <w:sz w:val="21"/>
          <w:szCs w:val="21"/>
        </w:rPr>
      </w:pP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XMLHttpRequest.response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属性表示服务器返回的数据体（即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 HTTP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回应的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 body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部分）。它可能是任何数据类型，比如字符串、对象、二进制对象等等，具体的类型由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XMLHttpRequest.responseType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属性决定。该属性只读。</w:t>
      </w:r>
    </w:p>
    <w:p w:rsidR="0037335E" w:rsidRDefault="00DB15D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bCs/>
          <w:color w:val="4A4A4A"/>
          <w:sz w:val="21"/>
          <w:szCs w:val="21"/>
        </w:rPr>
      </w:pP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如果本次请求没有成功或者数据不完整，该属性等于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null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。但是，如果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responseType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属性等于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text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或空字符串，在请求没有结束之前（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readyState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等于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3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的阶段），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response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属性包含服务器已经返回的部分数据。</w:t>
      </w:r>
    </w:p>
    <w:p w:rsidR="0037335E" w:rsidRDefault="00DB15DE">
      <w:pPr>
        <w:pStyle w:val="3"/>
        <w:rPr>
          <w:rFonts w:hint="default"/>
        </w:rPr>
      </w:pPr>
      <w:r>
        <w:rPr>
          <w:rFonts w:hint="default"/>
        </w:rPr>
        <w:t>XMLHttpRequest.responseType</w:t>
      </w:r>
    </w:p>
    <w:p w:rsidR="0037335E" w:rsidRDefault="00DB15D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bCs/>
          <w:color w:val="4A4A4A"/>
          <w:sz w:val="21"/>
          <w:szCs w:val="21"/>
        </w:rPr>
      </w:pP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lastRenderedPageBreak/>
        <w:t>XMLHttpRequest.responseType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属性是一个字符串，表示服务器返回数据的类型。这个属性是可写的，可以在调用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open()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方法之后、调用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send()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方法之前，设置这个属性的值，告诉服务器返回指定类型的数据。如果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responseType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设为空字符串，就等同于默认值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text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。</w:t>
      </w:r>
    </w:p>
    <w:p w:rsidR="0037335E" w:rsidRDefault="00DB15D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bCs/>
          <w:color w:val="4A4A4A"/>
          <w:sz w:val="21"/>
          <w:szCs w:val="21"/>
        </w:rPr>
      </w:pP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XMLHttpRequest.responseType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属性可以等于以下值。</w:t>
      </w:r>
    </w:p>
    <w:p w:rsidR="0037335E" w:rsidRDefault="00DB15DE">
      <w:pPr>
        <w:widowControl/>
        <w:numPr>
          <w:ilvl w:val="0"/>
          <w:numId w:val="3"/>
        </w:numPr>
        <w:ind w:left="420"/>
        <w:rPr>
          <w:rFonts w:ascii="Consolas" w:hAnsi="Consolas"/>
          <w:bCs/>
          <w:szCs w:val="21"/>
        </w:rPr>
      </w:pP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""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（空字符串）：等同于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text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，表示服务器返回文本数据。</w:t>
      </w:r>
    </w:p>
    <w:p w:rsidR="0037335E" w:rsidRDefault="00DB15DE">
      <w:pPr>
        <w:widowControl/>
        <w:numPr>
          <w:ilvl w:val="0"/>
          <w:numId w:val="3"/>
        </w:numPr>
        <w:spacing w:before="53"/>
        <w:ind w:left="420"/>
        <w:rPr>
          <w:rFonts w:ascii="Consolas" w:hAnsi="Consolas"/>
          <w:bCs/>
          <w:szCs w:val="21"/>
        </w:rPr>
      </w:pP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"arraybuffer"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：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 xml:space="preserve">ArrayBuffer 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对象，表示服务器返回二进制数组。</w:t>
      </w:r>
    </w:p>
    <w:p w:rsidR="0037335E" w:rsidRDefault="00DB15DE">
      <w:pPr>
        <w:widowControl/>
        <w:numPr>
          <w:ilvl w:val="0"/>
          <w:numId w:val="3"/>
        </w:numPr>
        <w:spacing w:before="53"/>
        <w:ind w:left="420"/>
        <w:rPr>
          <w:rFonts w:ascii="Consolas" w:hAnsi="Consolas"/>
          <w:bCs/>
          <w:szCs w:val="21"/>
        </w:rPr>
      </w:pP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"blob"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：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 xml:space="preserve">Blob 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对象，表示服务器返回二进制对象。</w:t>
      </w:r>
    </w:p>
    <w:p w:rsidR="0037335E" w:rsidRDefault="00DB15DE">
      <w:pPr>
        <w:widowControl/>
        <w:numPr>
          <w:ilvl w:val="0"/>
          <w:numId w:val="3"/>
        </w:numPr>
        <w:spacing w:before="53"/>
        <w:ind w:left="420"/>
        <w:rPr>
          <w:rFonts w:ascii="Consolas" w:hAnsi="Consolas"/>
          <w:bCs/>
          <w:szCs w:val="21"/>
        </w:rPr>
      </w:pP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"document"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：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 xml:space="preserve">Document 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对象，表示服务器返回一个文档对象。</w:t>
      </w:r>
    </w:p>
    <w:p w:rsidR="0037335E" w:rsidRDefault="00DB15DE">
      <w:pPr>
        <w:widowControl/>
        <w:numPr>
          <w:ilvl w:val="0"/>
          <w:numId w:val="3"/>
        </w:numPr>
        <w:spacing w:before="53"/>
        <w:ind w:left="420"/>
        <w:rPr>
          <w:rFonts w:ascii="Consolas" w:hAnsi="Consolas"/>
          <w:bCs/>
          <w:szCs w:val="21"/>
        </w:rPr>
      </w:pP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"json"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：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 xml:space="preserve">JSON 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对象。</w:t>
      </w:r>
    </w:p>
    <w:p w:rsidR="0037335E" w:rsidRDefault="00DB15DE">
      <w:pPr>
        <w:widowControl/>
        <w:numPr>
          <w:ilvl w:val="0"/>
          <w:numId w:val="3"/>
        </w:numPr>
        <w:spacing w:before="53"/>
        <w:ind w:left="420"/>
        <w:rPr>
          <w:rFonts w:ascii="Consolas" w:hAnsi="Consolas"/>
          <w:bCs/>
          <w:szCs w:val="21"/>
        </w:rPr>
      </w:pP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"text"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：字符串。</w:t>
      </w:r>
    </w:p>
    <w:p w:rsidR="0037335E" w:rsidRDefault="00DB15D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bCs/>
          <w:color w:val="4A4A4A"/>
          <w:sz w:val="21"/>
          <w:szCs w:val="21"/>
        </w:rPr>
      </w:pP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上面几种类型之中，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text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类型适合大多数情况，而且直接处理文本也比较方便。</w:t>
      </w:r>
    </w:p>
    <w:p w:rsidR="0037335E" w:rsidRDefault="00DB15DE">
      <w:pPr>
        <w:pStyle w:val="3"/>
        <w:rPr>
          <w:rFonts w:hint="default"/>
        </w:rPr>
      </w:pPr>
      <w:r>
        <w:rPr>
          <w:rFonts w:hint="default"/>
        </w:rPr>
        <w:t>XMLHttpRequest.responseText</w:t>
      </w:r>
    </w:p>
    <w:p w:rsidR="0037335E" w:rsidRDefault="00DB15D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bCs/>
          <w:color w:val="4A4A4A"/>
          <w:sz w:val="21"/>
          <w:szCs w:val="21"/>
        </w:rPr>
      </w:pP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XMLHttpRequest.responseText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属性返回从服务器接收到的字符串，该属性为只读。只有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 HTTP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请求完成接收以后，该属性才会包含完整的数据。</w:t>
      </w:r>
    </w:p>
    <w:p w:rsidR="0037335E" w:rsidRDefault="00DB15DE">
      <w:pPr>
        <w:pStyle w:val="3"/>
        <w:rPr>
          <w:rFonts w:hint="default"/>
        </w:rPr>
      </w:pPr>
      <w:r>
        <w:rPr>
          <w:rFonts w:hint="default"/>
        </w:rPr>
        <w:t>XMLHttpRequest.responseXML</w:t>
      </w:r>
    </w:p>
    <w:p w:rsidR="0037335E" w:rsidRDefault="00DB15D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bCs/>
          <w:color w:val="4A4A4A"/>
          <w:sz w:val="21"/>
          <w:szCs w:val="21"/>
        </w:rPr>
      </w:pP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XMLHttpRequest.responseXML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属性返回从服务器接收到的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 HTML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或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 XML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文档对象，该属性为只读。如果本次请求没有成功，或者收到的数据不能被解析为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 XML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或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 HTML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，该属性等于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null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。</w:t>
      </w:r>
    </w:p>
    <w:p w:rsidR="0037335E" w:rsidRDefault="00DB15D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bCs/>
          <w:color w:val="4A4A4A"/>
          <w:sz w:val="21"/>
          <w:szCs w:val="21"/>
        </w:rPr>
      </w:pP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该属性生效的前提是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 HTTP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回应的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Content-Type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头信息等于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text/xml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或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application/xml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。这要求在发送请求前，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XMLHttpRequest.responseType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属性要设为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document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。如果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 HTTP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回应的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Content-Type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头信息不等于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text/xml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和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application/xml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，但是想从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responseXML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拿到数据（即把数据按照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 DOM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格式解析），那么需要手动调用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XMLHttpRequest.overrideMimeType()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方法，强制进行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 XML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解析。</w:t>
      </w:r>
    </w:p>
    <w:p w:rsidR="0037335E" w:rsidRDefault="00DB15D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bCs/>
          <w:color w:val="4A4A4A"/>
          <w:sz w:val="21"/>
          <w:szCs w:val="21"/>
        </w:rPr>
      </w:pP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该属性得到的数据，是直接解析后的文档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 DOM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树。</w:t>
      </w:r>
    </w:p>
    <w:p w:rsidR="0037335E" w:rsidRDefault="00DB15DE">
      <w:pPr>
        <w:pStyle w:val="3"/>
        <w:rPr>
          <w:rFonts w:hint="default"/>
        </w:rPr>
      </w:pPr>
      <w:r>
        <w:rPr>
          <w:rFonts w:hint="default"/>
        </w:rPr>
        <w:t>XMLHttpRequest.status</w:t>
      </w:r>
      <w:r>
        <w:rPr>
          <w:rFonts w:hint="default"/>
        </w:rPr>
        <w:t>，</w:t>
      </w:r>
      <w:r>
        <w:rPr>
          <w:rFonts w:hint="default"/>
        </w:rPr>
        <w:t>XMLHttpRequest.statusText</w:t>
      </w:r>
    </w:p>
    <w:p w:rsidR="0037335E" w:rsidRDefault="00DB15D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bCs/>
          <w:color w:val="4A4A4A"/>
          <w:sz w:val="21"/>
          <w:szCs w:val="21"/>
        </w:rPr>
      </w:pP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XMLHttpRequest.status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属性返回一个整数，表示服务器回应的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 HTTP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状态码。一般来说，如果通信成功的话，这个状态码是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200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；如果服务器没有返回状态码，那么这个属性默认是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200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。请求发出之前，该属性为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0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。该属性只读。</w:t>
      </w:r>
    </w:p>
    <w:p w:rsidR="0037335E" w:rsidRDefault="00DB15DE">
      <w:pPr>
        <w:widowControl/>
        <w:numPr>
          <w:ilvl w:val="0"/>
          <w:numId w:val="4"/>
        </w:numPr>
        <w:ind w:left="420"/>
        <w:rPr>
          <w:rFonts w:ascii="Consolas" w:hAnsi="Consolas"/>
          <w:bCs/>
          <w:szCs w:val="21"/>
        </w:rPr>
      </w:pP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200, OK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，访问正常</w:t>
      </w:r>
    </w:p>
    <w:p w:rsidR="0037335E" w:rsidRDefault="00DB15DE">
      <w:pPr>
        <w:widowControl/>
        <w:numPr>
          <w:ilvl w:val="0"/>
          <w:numId w:val="4"/>
        </w:numPr>
        <w:spacing w:before="53"/>
        <w:ind w:left="420"/>
        <w:rPr>
          <w:rFonts w:ascii="Consolas" w:hAnsi="Consolas"/>
          <w:bCs/>
          <w:szCs w:val="21"/>
        </w:rPr>
      </w:pP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301, Moved Permanently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，永久移动</w:t>
      </w:r>
    </w:p>
    <w:p w:rsidR="0037335E" w:rsidRDefault="00DB15DE">
      <w:pPr>
        <w:widowControl/>
        <w:numPr>
          <w:ilvl w:val="0"/>
          <w:numId w:val="4"/>
        </w:numPr>
        <w:spacing w:before="53"/>
        <w:ind w:left="420"/>
        <w:rPr>
          <w:rFonts w:ascii="Consolas" w:hAnsi="Consolas"/>
          <w:bCs/>
          <w:szCs w:val="21"/>
        </w:rPr>
      </w:pP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lastRenderedPageBreak/>
        <w:t>302, Move temporarily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，暂时移动</w:t>
      </w:r>
    </w:p>
    <w:p w:rsidR="0037335E" w:rsidRDefault="00DB15DE">
      <w:pPr>
        <w:widowControl/>
        <w:numPr>
          <w:ilvl w:val="0"/>
          <w:numId w:val="4"/>
        </w:numPr>
        <w:spacing w:before="53"/>
        <w:ind w:left="420"/>
        <w:rPr>
          <w:rFonts w:ascii="Consolas" w:hAnsi="Consolas"/>
          <w:bCs/>
          <w:szCs w:val="21"/>
        </w:rPr>
      </w:pP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304, Not Modified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，未修改</w:t>
      </w:r>
    </w:p>
    <w:p w:rsidR="0037335E" w:rsidRDefault="00DB15DE">
      <w:pPr>
        <w:widowControl/>
        <w:numPr>
          <w:ilvl w:val="0"/>
          <w:numId w:val="4"/>
        </w:numPr>
        <w:spacing w:before="53"/>
        <w:ind w:left="420"/>
        <w:rPr>
          <w:rFonts w:ascii="Consolas" w:hAnsi="Consolas"/>
          <w:bCs/>
          <w:szCs w:val="21"/>
        </w:rPr>
      </w:pP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307, Temporary Redirect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，暂时重定向</w:t>
      </w:r>
    </w:p>
    <w:p w:rsidR="0037335E" w:rsidRDefault="00DB15DE">
      <w:pPr>
        <w:widowControl/>
        <w:numPr>
          <w:ilvl w:val="0"/>
          <w:numId w:val="4"/>
        </w:numPr>
        <w:spacing w:before="53"/>
        <w:ind w:left="420"/>
        <w:rPr>
          <w:rFonts w:ascii="Consolas" w:hAnsi="Consolas"/>
          <w:bCs/>
          <w:szCs w:val="21"/>
        </w:rPr>
      </w:pP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401, Unauthorized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，未授权</w:t>
      </w:r>
    </w:p>
    <w:p w:rsidR="0037335E" w:rsidRDefault="00DB15DE">
      <w:pPr>
        <w:widowControl/>
        <w:numPr>
          <w:ilvl w:val="0"/>
          <w:numId w:val="4"/>
        </w:numPr>
        <w:spacing w:before="53"/>
        <w:ind w:left="420"/>
        <w:rPr>
          <w:rFonts w:ascii="Consolas" w:hAnsi="Consolas"/>
          <w:bCs/>
          <w:szCs w:val="21"/>
        </w:rPr>
      </w:pP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403, Forbidden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，禁止访问</w:t>
      </w:r>
    </w:p>
    <w:p w:rsidR="0037335E" w:rsidRDefault="00DB15DE">
      <w:pPr>
        <w:widowControl/>
        <w:numPr>
          <w:ilvl w:val="0"/>
          <w:numId w:val="4"/>
        </w:numPr>
        <w:spacing w:before="53"/>
        <w:ind w:left="420"/>
        <w:rPr>
          <w:rFonts w:ascii="Consolas" w:hAnsi="Consolas"/>
          <w:bCs/>
          <w:szCs w:val="21"/>
        </w:rPr>
      </w:pP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404, Not Found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，未发现指定网址</w:t>
      </w:r>
    </w:p>
    <w:p w:rsidR="0037335E" w:rsidRDefault="00DB15DE">
      <w:pPr>
        <w:widowControl/>
        <w:numPr>
          <w:ilvl w:val="0"/>
          <w:numId w:val="4"/>
        </w:numPr>
        <w:spacing w:before="53"/>
        <w:ind w:left="420"/>
        <w:rPr>
          <w:rFonts w:ascii="Consolas" w:hAnsi="Consolas"/>
          <w:bCs/>
          <w:szCs w:val="21"/>
        </w:rPr>
      </w:pP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500, Internal Server Error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，服务器发生错误</w:t>
      </w:r>
    </w:p>
    <w:p w:rsidR="0037335E" w:rsidRDefault="00DB15D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bCs/>
          <w:color w:val="4A4A4A"/>
          <w:sz w:val="21"/>
          <w:szCs w:val="21"/>
        </w:rPr>
      </w:pP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基本上，只有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2xx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和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304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的状态码，表示服务器返回是正常状态。</w:t>
      </w:r>
    </w:p>
    <w:p w:rsidR="0037335E" w:rsidRDefault="00DB15DE">
      <w:pP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</w:pP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XMLHttpRequest.statusText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属性返回一个字符串，表示服务器发送的状态提示。不同于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status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属性，该属性包含整个状态信息，比如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“OK”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和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“Not Found”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。在请求发送之前（即调用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open()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方法之前），该属性的值是空字符串；如果服务器没有返回状态提示，该属性的值默认为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"“OK”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。该属性为只读属性。</w:t>
      </w:r>
    </w:p>
    <w:p w:rsidR="0037335E" w:rsidRDefault="00DB15DE">
      <w:pPr>
        <w:pStyle w:val="3"/>
        <w:rPr>
          <w:rFonts w:hint="default"/>
        </w:rPr>
      </w:pPr>
      <w:r>
        <w:rPr>
          <w:rFonts w:hint="default"/>
        </w:rPr>
        <w:t>XMLHttpRequest.timeout</w:t>
      </w:r>
      <w:r>
        <w:rPr>
          <w:rFonts w:hint="default"/>
        </w:rPr>
        <w:t>，</w:t>
      </w:r>
      <w:r>
        <w:rPr>
          <w:rFonts w:hint="default"/>
        </w:rPr>
        <w:t>XMLHttpRequestEventTarget.ontimeout</w:t>
      </w:r>
    </w:p>
    <w:p w:rsidR="0037335E" w:rsidRDefault="00DB15D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bCs/>
          <w:color w:val="4A4A4A"/>
          <w:sz w:val="21"/>
          <w:szCs w:val="21"/>
        </w:rPr>
      </w:pP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XMLHttpRequest.timeout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属性返回一个整数，表示多少毫秒后，如果请求仍然没有得到结果，就会自动终止。如果该属性等于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0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，就表示没有时间限制。</w:t>
      </w:r>
    </w:p>
    <w:p w:rsidR="0037335E" w:rsidRDefault="00DB15D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bCs/>
          <w:color w:val="4A4A4A"/>
          <w:sz w:val="21"/>
          <w:szCs w:val="21"/>
        </w:rPr>
      </w:pP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XMLHttpRequestEventTarget.ontimeout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属性用于设置一个监听函数，如果发生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 timeout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事件，就会执行这个监听函数。</w:t>
      </w:r>
    </w:p>
    <w:p w:rsidR="0037335E" w:rsidRDefault="00DB15DE">
      <w:pPr>
        <w:pStyle w:val="2"/>
        <w:rPr>
          <w:rFonts w:hint="default"/>
        </w:rPr>
      </w:pPr>
      <w:r>
        <w:rPr>
          <w:rFonts w:hint="default"/>
        </w:rPr>
        <w:t xml:space="preserve">XMLHttpRequest </w:t>
      </w:r>
      <w:r>
        <w:rPr>
          <w:rFonts w:hint="default"/>
        </w:rPr>
        <w:t>的实例方法</w:t>
      </w:r>
    </w:p>
    <w:p w:rsidR="0037335E" w:rsidRDefault="00DB15DE">
      <w:pPr>
        <w:pStyle w:val="3"/>
        <w:rPr>
          <w:rFonts w:hint="default"/>
        </w:rPr>
      </w:pPr>
      <w:r>
        <w:rPr>
          <w:rFonts w:hint="default"/>
        </w:rPr>
        <w:t>XMLHttpRequest.open()</w:t>
      </w:r>
    </w:p>
    <w:p w:rsidR="0037335E" w:rsidRDefault="00DB15D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bCs/>
          <w:color w:val="4A4A4A"/>
          <w:sz w:val="21"/>
          <w:szCs w:val="21"/>
        </w:rPr>
      </w:pP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XMLHttpRequest.open()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方法用于指定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 HTTP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请求的参数，或者说初始化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 XMLHttpRequest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实例对象。它一共可以接受五个参数。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 w:hint="default"/>
          <w:bCs/>
          <w:color w:val="F92672"/>
          <w:sz w:val="21"/>
          <w:szCs w:val="21"/>
          <w:shd w:val="clear" w:color="auto" w:fill="23241F"/>
        </w:rPr>
        <w:t>void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 open(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   string method,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   string url,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   optional boolean </w:t>
      </w:r>
      <w:r>
        <w:rPr>
          <w:rFonts w:ascii="Consolas" w:eastAsia="Consolas" w:hAnsi="Consolas" w:cs="Consolas" w:hint="default"/>
          <w:bCs/>
          <w:color w:val="F92672"/>
          <w:sz w:val="21"/>
          <w:szCs w:val="21"/>
          <w:shd w:val="clear" w:color="auto" w:fill="23241F"/>
        </w:rPr>
        <w:t>async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,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   optional string user,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   optional string password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Fonts w:ascii="Consolas" w:eastAsia="monospace" w:hAnsi="Consolas" w:cs="monospace" w:hint="default"/>
          <w:bCs/>
          <w:color w:val="586E75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);</w:t>
      </w:r>
    </w:p>
    <w:p w:rsidR="0037335E" w:rsidRDefault="00DB15DE">
      <w:pPr>
        <w:widowControl/>
        <w:numPr>
          <w:ilvl w:val="0"/>
          <w:numId w:val="5"/>
        </w:numPr>
        <w:ind w:left="420"/>
        <w:rPr>
          <w:rFonts w:ascii="Consolas" w:hAnsi="Consolas"/>
          <w:bCs/>
          <w:szCs w:val="21"/>
        </w:rPr>
      </w:pP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lastRenderedPageBreak/>
        <w:t>method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：表示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 xml:space="preserve"> HTTP 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动词方法，比如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GET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、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POST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、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PUT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、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DELETE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、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HEAD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等。</w:t>
      </w:r>
    </w:p>
    <w:p w:rsidR="0037335E" w:rsidRDefault="00DB15DE">
      <w:pPr>
        <w:widowControl/>
        <w:numPr>
          <w:ilvl w:val="0"/>
          <w:numId w:val="5"/>
        </w:numPr>
        <w:spacing w:before="53"/>
        <w:ind w:left="420"/>
        <w:rPr>
          <w:rFonts w:ascii="Consolas" w:hAnsi="Consolas"/>
          <w:bCs/>
          <w:szCs w:val="21"/>
        </w:rPr>
      </w:pP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url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 xml:space="preserve">: 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表示请求发送目标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 xml:space="preserve"> URL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。</w:t>
      </w:r>
    </w:p>
    <w:p w:rsidR="0037335E" w:rsidRDefault="00DB15DE">
      <w:pPr>
        <w:widowControl/>
        <w:numPr>
          <w:ilvl w:val="0"/>
          <w:numId w:val="5"/>
        </w:numPr>
        <w:spacing w:before="53"/>
        <w:ind w:left="420"/>
        <w:rPr>
          <w:rFonts w:ascii="Consolas" w:hAnsi="Consolas"/>
          <w:bCs/>
          <w:szCs w:val="21"/>
        </w:rPr>
      </w:pP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async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 xml:space="preserve">: 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布尔值，表示请求是否为异步，默认为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true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。如果设为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false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，则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send()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方法只有等到收到服务器返回了结果，才会进行下一步操作。该参数可选。由于同步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 xml:space="preserve"> AJAX 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请求会造成浏览器失去响应，许多浏览器已经禁止在主线程使用，只允许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 xml:space="preserve"> Worker 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里面使用。所以，这个参数轻易不应该设为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false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。</w:t>
      </w:r>
    </w:p>
    <w:p w:rsidR="0037335E" w:rsidRDefault="00DB15DE">
      <w:pPr>
        <w:widowControl/>
        <w:numPr>
          <w:ilvl w:val="0"/>
          <w:numId w:val="5"/>
        </w:numPr>
        <w:spacing w:before="53"/>
        <w:ind w:left="420"/>
        <w:rPr>
          <w:rFonts w:ascii="Consolas" w:hAnsi="Consolas"/>
          <w:bCs/>
          <w:szCs w:val="21"/>
        </w:rPr>
      </w:pP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user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：表示用于认证的用户名，默认为空字符串。该参数可选。</w:t>
      </w:r>
    </w:p>
    <w:p w:rsidR="0037335E" w:rsidRDefault="00DB15DE">
      <w:pPr>
        <w:widowControl/>
        <w:numPr>
          <w:ilvl w:val="0"/>
          <w:numId w:val="5"/>
        </w:numPr>
        <w:spacing w:before="53"/>
        <w:ind w:left="420"/>
        <w:rPr>
          <w:rFonts w:ascii="Consolas" w:hAnsi="Consolas"/>
          <w:bCs/>
          <w:szCs w:val="21"/>
        </w:rPr>
      </w:pP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password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：表示用于认证的密码，默认为空字符串。该参数可选。</w:t>
      </w:r>
    </w:p>
    <w:p w:rsidR="0037335E" w:rsidRDefault="00DB15D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bCs/>
          <w:color w:val="4A4A4A"/>
          <w:sz w:val="21"/>
          <w:szCs w:val="21"/>
        </w:rPr>
      </w:pP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注意，如果对使用过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open()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方法的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 AJAX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请求，再次使用这个方法，等同于调用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abort()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，即终止请求。</w:t>
      </w:r>
    </w:p>
    <w:p w:rsidR="0037335E" w:rsidRDefault="00DB15DE">
      <w:pPr>
        <w:pStyle w:val="3"/>
        <w:rPr>
          <w:rFonts w:hint="default"/>
        </w:rPr>
      </w:pPr>
      <w:r>
        <w:rPr>
          <w:rFonts w:hint="default"/>
        </w:rPr>
        <w:t>XMLHttpRequest.send()</w:t>
      </w:r>
    </w:p>
    <w:p w:rsidR="0037335E" w:rsidRDefault="00DB15D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bCs/>
          <w:color w:val="4A4A4A"/>
          <w:sz w:val="21"/>
          <w:szCs w:val="21"/>
        </w:rPr>
      </w:pP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XMLHttpRequest.send()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方法用于实际发出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 HTTP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请求。它的参数是可选的，如果不带参数，就表示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 HTTP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请求只有一个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 URL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，没有数据体，典型例子就是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 GET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请求；如果带有参数，就表示除了头信息，还带有包含具体数据的信息体，典型例子就是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 POST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请求。</w:t>
      </w:r>
    </w:p>
    <w:p w:rsidR="0037335E" w:rsidRDefault="00DB15D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bCs/>
          <w:color w:val="4A4A4A"/>
          <w:sz w:val="21"/>
          <w:szCs w:val="21"/>
        </w:rPr>
      </w:pP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下面是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 GET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请求的例子。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 w:hint="default"/>
          <w:bCs/>
          <w:color w:val="F92672"/>
          <w:sz w:val="21"/>
          <w:szCs w:val="21"/>
          <w:shd w:val="clear" w:color="auto" w:fill="23241F"/>
        </w:rPr>
        <w:t>var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 xhr = </w:t>
      </w:r>
      <w:r>
        <w:rPr>
          <w:rFonts w:ascii="Consolas" w:eastAsia="Consolas" w:hAnsi="Consolas" w:cs="Consolas" w:hint="default"/>
          <w:bCs/>
          <w:color w:val="F92672"/>
          <w:sz w:val="21"/>
          <w:szCs w:val="21"/>
          <w:shd w:val="clear" w:color="auto" w:fill="23241F"/>
        </w:rPr>
        <w:t>new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 XMLHttpRequest();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xhr.open(</w:t>
      </w:r>
      <w:r>
        <w:rPr>
          <w:rFonts w:ascii="Consolas" w:eastAsia="Consolas" w:hAnsi="Consolas" w:cs="Consolas" w:hint="default"/>
          <w:bCs/>
          <w:color w:val="E6DB74"/>
          <w:sz w:val="21"/>
          <w:szCs w:val="21"/>
          <w:shd w:val="clear" w:color="auto" w:fill="23241F"/>
        </w:rPr>
        <w:t>'GET'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,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  </w:t>
      </w:r>
      <w:r>
        <w:rPr>
          <w:rFonts w:ascii="Consolas" w:eastAsia="Consolas" w:hAnsi="Consolas" w:cs="Consolas" w:hint="default"/>
          <w:bCs/>
          <w:color w:val="E6DB74"/>
          <w:sz w:val="21"/>
          <w:szCs w:val="21"/>
          <w:shd w:val="clear" w:color="auto" w:fill="23241F"/>
        </w:rPr>
        <w:t>'http://www.example.com/?id='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 + </w:t>
      </w:r>
      <w:r>
        <w:rPr>
          <w:rFonts w:ascii="Consolas" w:eastAsia="Consolas" w:hAnsi="Consolas" w:cs="Consolas" w:hint="default"/>
          <w:bCs/>
          <w:color w:val="E6DB74"/>
          <w:sz w:val="21"/>
          <w:szCs w:val="21"/>
          <w:shd w:val="clear" w:color="auto" w:fill="23241F"/>
        </w:rPr>
        <w:t>encodeURIComponent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(id),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  </w:t>
      </w:r>
      <w:r>
        <w:rPr>
          <w:rFonts w:ascii="Consolas" w:eastAsia="Consolas" w:hAnsi="Consolas" w:cs="Consolas" w:hint="default"/>
          <w:bCs/>
          <w:color w:val="AE81FF"/>
          <w:sz w:val="21"/>
          <w:szCs w:val="21"/>
          <w:shd w:val="clear" w:color="auto" w:fill="23241F"/>
        </w:rPr>
        <w:t>true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);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Fonts w:ascii="Consolas" w:eastAsia="monospace" w:hAnsi="Consolas" w:cs="monospace" w:hint="default"/>
          <w:bCs/>
          <w:color w:val="586E75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xhr.send(</w:t>
      </w:r>
      <w:r>
        <w:rPr>
          <w:rFonts w:ascii="Consolas" w:eastAsia="Consolas" w:hAnsi="Consolas" w:cs="Consolas" w:hint="default"/>
          <w:bCs/>
          <w:color w:val="AE81FF"/>
          <w:sz w:val="21"/>
          <w:szCs w:val="21"/>
          <w:shd w:val="clear" w:color="auto" w:fill="23241F"/>
        </w:rPr>
        <w:t>null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);</w:t>
      </w:r>
    </w:p>
    <w:p w:rsidR="0037335E" w:rsidRDefault="00DB15D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bCs/>
          <w:color w:val="4A4A4A"/>
          <w:sz w:val="21"/>
          <w:szCs w:val="21"/>
        </w:rPr>
      </w:pP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上面代码中，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GET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请求的参数，作为查询字符串附加在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 URL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后面。</w:t>
      </w:r>
    </w:p>
    <w:p w:rsidR="0037335E" w:rsidRDefault="00DB15D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bCs/>
          <w:color w:val="4A4A4A"/>
          <w:sz w:val="21"/>
          <w:szCs w:val="21"/>
        </w:rPr>
      </w:pP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下面是发送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 POST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请求的例子。</w:t>
      </w:r>
    </w:p>
    <w:p w:rsidR="00DB15DE" w:rsidRDefault="00DB15DE">
      <w:pPr>
        <w:pStyle w:val="HTML"/>
        <w:widowControl/>
        <w:shd w:val="clear" w:color="auto" w:fill="23241F"/>
        <w:spacing w:after="210"/>
        <w:rPr>
          <w:rStyle w:val="HTML0"/>
          <w:rFonts w:ascii="Consolas" w:eastAsiaTheme="minorEastAsia" w:hAnsi="Consolas" w:cs="Consolas" w:hint="default"/>
          <w:bCs/>
          <w:color w:val="F8F8F2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 w:hint="default"/>
          <w:bCs/>
          <w:color w:val="F92672"/>
          <w:sz w:val="21"/>
          <w:szCs w:val="21"/>
          <w:shd w:val="clear" w:color="auto" w:fill="23241F"/>
        </w:rPr>
        <w:t>var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 xhr = </w:t>
      </w:r>
      <w:r>
        <w:rPr>
          <w:rFonts w:ascii="Consolas" w:eastAsia="Consolas" w:hAnsi="Consolas" w:cs="Consolas" w:hint="default"/>
          <w:bCs/>
          <w:color w:val="F92672"/>
          <w:sz w:val="21"/>
          <w:szCs w:val="21"/>
          <w:shd w:val="clear" w:color="auto" w:fill="23241F"/>
        </w:rPr>
        <w:t>new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 XMLHttpRequest();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 w:hint="default"/>
          <w:bCs/>
          <w:color w:val="F92672"/>
          <w:sz w:val="21"/>
          <w:szCs w:val="21"/>
          <w:shd w:val="clear" w:color="auto" w:fill="23241F"/>
        </w:rPr>
        <w:t>var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 data = </w:t>
      </w:r>
      <w:r>
        <w:rPr>
          <w:rFonts w:ascii="Consolas" w:eastAsia="Consolas" w:hAnsi="Consolas" w:cs="Consolas" w:hint="default"/>
          <w:bCs/>
          <w:color w:val="E6DB74"/>
          <w:sz w:val="21"/>
          <w:szCs w:val="21"/>
          <w:shd w:val="clear" w:color="auto" w:fill="23241F"/>
        </w:rPr>
        <w:t>'email='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  + </w:t>
      </w:r>
      <w:r>
        <w:rPr>
          <w:rFonts w:ascii="Consolas" w:eastAsia="Consolas" w:hAnsi="Consolas" w:cs="Consolas" w:hint="default"/>
          <w:bCs/>
          <w:color w:val="E6DB74"/>
          <w:sz w:val="21"/>
          <w:szCs w:val="21"/>
          <w:shd w:val="clear" w:color="auto" w:fill="23241F"/>
        </w:rPr>
        <w:t>encodeURIComponent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(email)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  + </w:t>
      </w:r>
      <w:r>
        <w:rPr>
          <w:rFonts w:ascii="Consolas" w:eastAsia="Consolas" w:hAnsi="Consolas" w:cs="Consolas" w:hint="default"/>
          <w:bCs/>
          <w:color w:val="E6DB74"/>
          <w:sz w:val="21"/>
          <w:szCs w:val="21"/>
          <w:shd w:val="clear" w:color="auto" w:fill="23241F"/>
        </w:rPr>
        <w:t>'&amp;password='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  + </w:t>
      </w:r>
      <w:r>
        <w:rPr>
          <w:rFonts w:ascii="Consolas" w:eastAsia="Consolas" w:hAnsi="Consolas" w:cs="Consolas" w:hint="default"/>
          <w:bCs/>
          <w:color w:val="E6DB74"/>
          <w:sz w:val="21"/>
          <w:szCs w:val="21"/>
          <w:shd w:val="clear" w:color="auto" w:fill="23241F"/>
        </w:rPr>
        <w:t>encodeURIComponent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(password);</w:t>
      </w:r>
    </w:p>
    <w:p w:rsidR="0037335E" w:rsidRDefault="0037335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</w:p>
    <w:p w:rsidR="0037335E" w:rsidRDefault="00DB15D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xhr.open(</w:t>
      </w:r>
      <w:r>
        <w:rPr>
          <w:rFonts w:ascii="Consolas" w:eastAsia="Consolas" w:hAnsi="Consolas" w:cs="Consolas" w:hint="default"/>
          <w:bCs/>
          <w:color w:val="E6DB74"/>
          <w:sz w:val="21"/>
          <w:szCs w:val="21"/>
          <w:shd w:val="clear" w:color="auto" w:fill="23241F"/>
        </w:rPr>
        <w:t>'POST'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, </w:t>
      </w:r>
      <w:r>
        <w:rPr>
          <w:rFonts w:ascii="Consolas" w:eastAsia="Consolas" w:hAnsi="Consolas" w:cs="Consolas" w:hint="default"/>
          <w:bCs/>
          <w:color w:val="E6DB74"/>
          <w:sz w:val="21"/>
          <w:szCs w:val="21"/>
          <w:shd w:val="clear" w:color="auto" w:fill="23241F"/>
        </w:rPr>
        <w:t>'http://www.example.com'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, </w:t>
      </w:r>
      <w:r>
        <w:rPr>
          <w:rFonts w:ascii="Consolas" w:eastAsia="Consolas" w:hAnsi="Consolas" w:cs="Consolas" w:hint="default"/>
          <w:bCs/>
          <w:color w:val="AE81FF"/>
          <w:sz w:val="21"/>
          <w:szCs w:val="21"/>
          <w:shd w:val="clear" w:color="auto" w:fill="23241F"/>
        </w:rPr>
        <w:t>true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);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lastRenderedPageBreak/>
        <w:t>xhr.setRequestHeader(</w:t>
      </w:r>
      <w:r>
        <w:rPr>
          <w:rFonts w:ascii="Consolas" w:eastAsia="Consolas" w:hAnsi="Consolas" w:cs="Consolas" w:hint="default"/>
          <w:bCs/>
          <w:color w:val="E6DB74"/>
          <w:sz w:val="21"/>
          <w:szCs w:val="21"/>
          <w:shd w:val="clear" w:color="auto" w:fill="23241F"/>
        </w:rPr>
        <w:t>'Content-Type'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,</w:t>
      </w:r>
      <w:r>
        <w:rPr>
          <w:rFonts w:ascii="Consolas" w:eastAsia="Consolas" w:hAnsi="Consolas" w:cs="Consolas" w:hint="default"/>
          <w:bCs/>
          <w:color w:val="E6DB74"/>
          <w:sz w:val="21"/>
          <w:szCs w:val="21"/>
          <w:shd w:val="clear" w:color="auto" w:fill="23241F"/>
        </w:rPr>
        <w:t>'application/x-www-form-urlencoded'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);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Fonts w:ascii="Consolas" w:eastAsia="monospace" w:hAnsi="Consolas" w:cs="monospace" w:hint="default"/>
          <w:bCs/>
          <w:color w:val="586E75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xhr.send(data);</w:t>
      </w:r>
    </w:p>
    <w:p w:rsidR="0037335E" w:rsidRDefault="00DB15DE">
      <w:pPr>
        <w:pStyle w:val="3"/>
        <w:rPr>
          <w:rFonts w:hint="default"/>
        </w:rPr>
      </w:pPr>
      <w:r>
        <w:rPr>
          <w:rFonts w:hint="default"/>
        </w:rPr>
        <w:t>XMLHttpRequest.setRequestHeader()</w:t>
      </w:r>
    </w:p>
    <w:p w:rsidR="0037335E" w:rsidRDefault="00DB15D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bCs/>
          <w:color w:val="4A4A4A"/>
          <w:sz w:val="21"/>
          <w:szCs w:val="21"/>
        </w:rPr>
      </w:pP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XMLHttpRequest.setRequestHeader()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方法用于设置浏览器发送的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 HTTP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请求的头信息。该方法必须在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open()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之后、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send()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之前调用。如果该方法多次调用，设定同一个字段，则每一次调用的值会被合并成一个单一的值发送。</w:t>
      </w:r>
    </w:p>
    <w:p w:rsidR="0037335E" w:rsidRDefault="00DB15D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bCs/>
          <w:color w:val="4A4A4A"/>
          <w:sz w:val="21"/>
          <w:szCs w:val="21"/>
        </w:rPr>
      </w:pP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该方法接受两个参数。第一个参数是字符串，表示头信息的字段名，第二个参数是字段值。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xhr.setRequestHeader(</w:t>
      </w:r>
      <w:r>
        <w:rPr>
          <w:rFonts w:ascii="Consolas" w:eastAsia="Consolas" w:hAnsi="Consolas" w:cs="Consolas" w:hint="default"/>
          <w:bCs/>
          <w:color w:val="E6DB74"/>
          <w:sz w:val="21"/>
          <w:szCs w:val="21"/>
          <w:shd w:val="clear" w:color="auto" w:fill="23241F"/>
        </w:rPr>
        <w:t>'Content-Type'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, </w:t>
      </w:r>
      <w:r>
        <w:rPr>
          <w:rFonts w:ascii="Consolas" w:eastAsia="Consolas" w:hAnsi="Consolas" w:cs="Consolas" w:hint="default"/>
          <w:bCs/>
          <w:color w:val="E6DB74"/>
          <w:sz w:val="21"/>
          <w:szCs w:val="21"/>
          <w:shd w:val="clear" w:color="auto" w:fill="23241F"/>
        </w:rPr>
        <w:t>'application/json'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);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xhr.setRequestHeader(</w:t>
      </w:r>
      <w:r>
        <w:rPr>
          <w:rFonts w:ascii="Consolas" w:eastAsia="Consolas" w:hAnsi="Consolas" w:cs="Consolas" w:hint="default"/>
          <w:bCs/>
          <w:color w:val="E6DB74"/>
          <w:sz w:val="21"/>
          <w:szCs w:val="21"/>
          <w:shd w:val="clear" w:color="auto" w:fill="23241F"/>
        </w:rPr>
        <w:t>'Content-Length'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, </w:t>
      </w:r>
      <w:r>
        <w:rPr>
          <w:rFonts w:ascii="Consolas" w:eastAsia="Consolas" w:hAnsi="Consolas" w:cs="Consolas" w:hint="default"/>
          <w:bCs/>
          <w:color w:val="E6DB74"/>
          <w:sz w:val="21"/>
          <w:szCs w:val="21"/>
          <w:shd w:val="clear" w:color="auto" w:fill="23241F"/>
        </w:rPr>
        <w:t>JSON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.stringify(data).length);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Fonts w:ascii="Consolas" w:eastAsia="monospace" w:hAnsi="Consolas" w:cs="monospace" w:hint="default"/>
          <w:bCs/>
          <w:color w:val="586E75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xhr.send(</w:t>
      </w:r>
      <w:r>
        <w:rPr>
          <w:rFonts w:ascii="Consolas" w:eastAsia="Consolas" w:hAnsi="Consolas" w:cs="Consolas" w:hint="default"/>
          <w:bCs/>
          <w:color w:val="E6DB74"/>
          <w:sz w:val="21"/>
          <w:szCs w:val="21"/>
          <w:shd w:val="clear" w:color="auto" w:fill="23241F"/>
        </w:rPr>
        <w:t>JSON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.stringify(data));</w:t>
      </w:r>
    </w:p>
    <w:p w:rsidR="0037335E" w:rsidRDefault="00DB15D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bCs/>
          <w:color w:val="4A4A4A"/>
          <w:sz w:val="21"/>
          <w:szCs w:val="21"/>
        </w:rPr>
      </w:pP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上面代码首先设置头信息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Content-Type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，表示发送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 JSON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格式的数据；然后设置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Content-Length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，表示数据长度；最后发送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 JSON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数据。</w:t>
      </w:r>
    </w:p>
    <w:p w:rsidR="0037335E" w:rsidRDefault="00DB15DE">
      <w:pPr>
        <w:pStyle w:val="2"/>
        <w:rPr>
          <w:rFonts w:hint="default"/>
        </w:rPr>
      </w:pPr>
      <w:r>
        <w:rPr>
          <w:rFonts w:hint="default"/>
        </w:rPr>
        <w:t xml:space="preserve">XMLHttpRequest </w:t>
      </w:r>
      <w:r>
        <w:rPr>
          <w:rFonts w:hint="default"/>
        </w:rPr>
        <w:t>实例的事件</w:t>
      </w:r>
    </w:p>
    <w:p w:rsidR="0037335E" w:rsidRDefault="00DB15DE">
      <w:pPr>
        <w:pStyle w:val="3"/>
        <w:rPr>
          <w:rFonts w:hint="default"/>
        </w:rPr>
      </w:pPr>
      <w:r>
        <w:rPr>
          <w:rFonts w:hint="default"/>
        </w:rPr>
        <w:t xml:space="preserve">readyStateChange </w:t>
      </w:r>
      <w:r>
        <w:rPr>
          <w:rFonts w:hint="default"/>
        </w:rPr>
        <w:t>事件</w:t>
      </w:r>
    </w:p>
    <w:p w:rsidR="0037335E" w:rsidRDefault="00DB15D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bCs/>
          <w:color w:val="4A4A4A"/>
          <w:sz w:val="21"/>
          <w:szCs w:val="21"/>
        </w:rPr>
      </w:pP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readyState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属性的值发生改变，就会触发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 readyStateChange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事件。</w:t>
      </w:r>
    </w:p>
    <w:p w:rsidR="0037335E" w:rsidRDefault="00DB15D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bCs/>
          <w:color w:val="4A4A4A"/>
          <w:sz w:val="21"/>
          <w:szCs w:val="21"/>
        </w:rPr>
      </w:pP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我们可以通过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onReadyStateChange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属性，指定这个事件的监听函数，对不同状态进行不同处理。尤其是当状态变为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4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的时候，表示通信成功，这时回调函数就可以处理服务器传送回来的数据。</w:t>
      </w:r>
    </w:p>
    <w:p w:rsidR="0037335E" w:rsidRDefault="00DB15DE">
      <w:pPr>
        <w:pStyle w:val="3"/>
        <w:rPr>
          <w:rFonts w:hint="default"/>
        </w:rPr>
      </w:pPr>
      <w:r>
        <w:rPr>
          <w:rFonts w:hint="default"/>
        </w:rPr>
        <w:t xml:space="preserve">progress </w:t>
      </w:r>
      <w:r>
        <w:rPr>
          <w:rFonts w:hint="default"/>
        </w:rPr>
        <w:t>事件</w:t>
      </w:r>
    </w:p>
    <w:p w:rsidR="0037335E" w:rsidRDefault="00DB15D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bCs/>
          <w:color w:val="4A4A4A"/>
          <w:sz w:val="21"/>
          <w:szCs w:val="21"/>
        </w:rPr>
      </w:pP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上传文件时，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XMLHTTPRequest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实例对象本身和实例的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upload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属性，都有一个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progress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事件，会不断返回上传的进度。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 w:hint="default"/>
          <w:bCs/>
          <w:color w:val="F92672"/>
          <w:sz w:val="21"/>
          <w:szCs w:val="21"/>
          <w:shd w:val="clear" w:color="auto" w:fill="23241F"/>
        </w:rPr>
        <w:t>var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 xhr = </w:t>
      </w:r>
      <w:r>
        <w:rPr>
          <w:rFonts w:ascii="Consolas" w:eastAsia="Consolas" w:hAnsi="Consolas" w:cs="Consolas" w:hint="default"/>
          <w:bCs/>
          <w:color w:val="F92672"/>
          <w:sz w:val="21"/>
          <w:szCs w:val="21"/>
          <w:shd w:val="clear" w:color="auto" w:fill="23241F"/>
        </w:rPr>
        <w:t>new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 XMLHttpRequest();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 w:hint="default"/>
          <w:bCs/>
          <w:color w:val="F92672"/>
          <w:sz w:val="21"/>
          <w:szCs w:val="21"/>
          <w:shd w:val="clear" w:color="auto" w:fill="23241F"/>
        </w:rPr>
        <w:t>function</w:t>
      </w:r>
      <w:r>
        <w:rPr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 </w:t>
      </w:r>
      <w:r>
        <w:rPr>
          <w:rFonts w:ascii="Consolas" w:eastAsia="Consolas" w:hAnsi="Consolas" w:cs="Consolas" w:hint="default"/>
          <w:bCs/>
          <w:color w:val="A6E22E"/>
          <w:sz w:val="21"/>
          <w:szCs w:val="21"/>
          <w:shd w:val="clear" w:color="auto" w:fill="23241F"/>
        </w:rPr>
        <w:t>updateProgress</w:t>
      </w:r>
      <w:r>
        <w:rPr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 (oEvent) 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{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  </w:t>
      </w:r>
      <w:r>
        <w:rPr>
          <w:rFonts w:ascii="Consolas" w:eastAsia="Consolas" w:hAnsi="Consolas" w:cs="Consolas" w:hint="default"/>
          <w:bCs/>
          <w:color w:val="F92672"/>
          <w:sz w:val="21"/>
          <w:szCs w:val="21"/>
          <w:shd w:val="clear" w:color="auto" w:fill="23241F"/>
        </w:rPr>
        <w:t>if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 (oEvent.lengthComputable) {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    </w:t>
      </w:r>
      <w:r>
        <w:rPr>
          <w:rFonts w:ascii="Consolas" w:eastAsia="Consolas" w:hAnsi="Consolas" w:cs="Consolas" w:hint="default"/>
          <w:bCs/>
          <w:color w:val="F92672"/>
          <w:sz w:val="21"/>
          <w:szCs w:val="21"/>
          <w:shd w:val="clear" w:color="auto" w:fill="23241F"/>
        </w:rPr>
        <w:t>var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 percentComplete = oEvent.loaded / oEvent.total;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lastRenderedPageBreak/>
        <w:t xml:space="preserve">  } </w:t>
      </w:r>
      <w:r>
        <w:rPr>
          <w:rFonts w:ascii="Consolas" w:eastAsia="Consolas" w:hAnsi="Consolas" w:cs="Consolas" w:hint="default"/>
          <w:bCs/>
          <w:color w:val="F92672"/>
          <w:sz w:val="21"/>
          <w:szCs w:val="21"/>
          <w:shd w:val="clear" w:color="auto" w:fill="23241F"/>
        </w:rPr>
        <w:t>else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 {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    </w:t>
      </w:r>
      <w:r>
        <w:rPr>
          <w:rFonts w:ascii="Consolas" w:eastAsia="Consolas" w:hAnsi="Consolas" w:cs="Consolas" w:hint="default"/>
          <w:bCs/>
          <w:color w:val="E6DB74"/>
          <w:sz w:val="21"/>
          <w:szCs w:val="21"/>
          <w:shd w:val="clear" w:color="auto" w:fill="23241F"/>
        </w:rPr>
        <w:t>console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.log(</w:t>
      </w:r>
      <w:r>
        <w:rPr>
          <w:rFonts w:ascii="Consolas" w:eastAsia="Consolas" w:hAnsi="Consolas" w:cs="Consolas" w:hint="default"/>
          <w:bCs/>
          <w:color w:val="E6DB74"/>
          <w:sz w:val="21"/>
          <w:szCs w:val="21"/>
          <w:shd w:val="clear" w:color="auto" w:fill="23241F"/>
        </w:rPr>
        <w:t>'无法计算进展'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);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  }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Fonts w:ascii="Consolas" w:eastAsia="monospace" w:hAnsi="Consolas" w:cs="monospace" w:hint="default"/>
          <w:bCs/>
          <w:color w:val="586E75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}</w:t>
      </w:r>
    </w:p>
    <w:p w:rsidR="0037335E" w:rsidRDefault="00DB15DE">
      <w:pPr>
        <w:pStyle w:val="3"/>
        <w:rPr>
          <w:rFonts w:hint="default"/>
        </w:rPr>
      </w:pPr>
      <w:r>
        <w:rPr>
          <w:rFonts w:hint="default"/>
        </w:rPr>
        <w:t xml:space="preserve">load </w:t>
      </w:r>
      <w:r>
        <w:rPr>
          <w:rFonts w:hint="default"/>
        </w:rPr>
        <w:t>事件、</w:t>
      </w:r>
      <w:r>
        <w:rPr>
          <w:rFonts w:hint="default"/>
        </w:rPr>
        <w:t xml:space="preserve">error </w:t>
      </w:r>
      <w:r>
        <w:rPr>
          <w:rFonts w:hint="default"/>
        </w:rPr>
        <w:t>事件、</w:t>
      </w:r>
      <w:r>
        <w:rPr>
          <w:rFonts w:hint="default"/>
        </w:rPr>
        <w:t xml:space="preserve">abort </w:t>
      </w:r>
      <w:r>
        <w:rPr>
          <w:rFonts w:hint="default"/>
        </w:rPr>
        <w:t>事件</w:t>
      </w:r>
    </w:p>
    <w:p w:rsidR="0037335E" w:rsidRDefault="00DB15D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bCs/>
          <w:color w:val="4A4A4A"/>
          <w:sz w:val="21"/>
          <w:szCs w:val="21"/>
        </w:rPr>
      </w:pP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load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事件表示服务器传来的数据接收完毕，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error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事件表示请求出错，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abort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事件表示请求被中断（比如用户取消请求）。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 w:hint="default"/>
          <w:bCs/>
          <w:color w:val="F92672"/>
          <w:sz w:val="21"/>
          <w:szCs w:val="21"/>
          <w:shd w:val="clear" w:color="auto" w:fill="23241F"/>
        </w:rPr>
        <w:t>var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 xhr = </w:t>
      </w:r>
      <w:r>
        <w:rPr>
          <w:rFonts w:ascii="Consolas" w:eastAsia="Consolas" w:hAnsi="Consolas" w:cs="Consolas" w:hint="default"/>
          <w:bCs/>
          <w:color w:val="F92672"/>
          <w:sz w:val="21"/>
          <w:szCs w:val="21"/>
          <w:shd w:val="clear" w:color="auto" w:fill="23241F"/>
        </w:rPr>
        <w:t>new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 XMLHttpRequest();</w:t>
      </w:r>
    </w:p>
    <w:p w:rsidR="0037335E" w:rsidRDefault="0037335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</w:p>
    <w:p w:rsidR="0037335E" w:rsidRDefault="00DB15D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xhr.addEventListener(</w:t>
      </w:r>
      <w:r>
        <w:rPr>
          <w:rFonts w:ascii="Consolas" w:eastAsia="Consolas" w:hAnsi="Consolas" w:cs="Consolas" w:hint="default"/>
          <w:bCs/>
          <w:color w:val="E6DB74"/>
          <w:sz w:val="21"/>
          <w:szCs w:val="21"/>
          <w:shd w:val="clear" w:color="auto" w:fill="23241F"/>
        </w:rPr>
        <w:t>'load'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, transferComplete);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xhr.addEventListener(</w:t>
      </w:r>
      <w:r>
        <w:rPr>
          <w:rFonts w:ascii="Consolas" w:eastAsia="Consolas" w:hAnsi="Consolas" w:cs="Consolas" w:hint="default"/>
          <w:bCs/>
          <w:color w:val="E6DB74"/>
          <w:sz w:val="21"/>
          <w:szCs w:val="21"/>
          <w:shd w:val="clear" w:color="auto" w:fill="23241F"/>
        </w:rPr>
        <w:t>'error'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, transferFailed);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xhr.addEventListener(</w:t>
      </w:r>
      <w:r>
        <w:rPr>
          <w:rFonts w:ascii="Consolas" w:eastAsia="Consolas" w:hAnsi="Consolas" w:cs="Consolas" w:hint="default"/>
          <w:bCs/>
          <w:color w:val="E6DB74"/>
          <w:sz w:val="21"/>
          <w:szCs w:val="21"/>
          <w:shd w:val="clear" w:color="auto" w:fill="23241F"/>
        </w:rPr>
        <w:t>'abort'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, transferCanceled);</w:t>
      </w:r>
    </w:p>
    <w:p w:rsidR="0037335E" w:rsidRDefault="0037335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</w:p>
    <w:p w:rsidR="0037335E" w:rsidRDefault="00DB15DE">
      <w:pPr>
        <w:pStyle w:val="HTML"/>
        <w:widowControl/>
        <w:shd w:val="clear" w:color="auto" w:fill="23241F"/>
        <w:spacing w:after="210"/>
        <w:rPr>
          <w:rFonts w:ascii="Consolas" w:eastAsia="monospace" w:hAnsi="Consolas" w:cs="monospace" w:hint="default"/>
          <w:bCs/>
          <w:color w:val="586E75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xhr.open();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 w:hint="default"/>
          <w:bCs/>
          <w:color w:val="F92672"/>
          <w:sz w:val="21"/>
          <w:szCs w:val="21"/>
          <w:shd w:val="clear" w:color="auto" w:fill="23241F"/>
        </w:rPr>
        <w:t>function</w:t>
      </w:r>
      <w:r>
        <w:rPr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 </w:t>
      </w:r>
      <w:r>
        <w:rPr>
          <w:rFonts w:ascii="Consolas" w:eastAsia="Consolas" w:hAnsi="Consolas" w:cs="Consolas" w:hint="default"/>
          <w:bCs/>
          <w:color w:val="A6E22E"/>
          <w:sz w:val="21"/>
          <w:szCs w:val="21"/>
          <w:shd w:val="clear" w:color="auto" w:fill="23241F"/>
        </w:rPr>
        <w:t>transferComplete</w:t>
      </w:r>
      <w:r>
        <w:rPr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() 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{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  </w:t>
      </w:r>
      <w:r>
        <w:rPr>
          <w:rFonts w:ascii="Consolas" w:eastAsia="Consolas" w:hAnsi="Consolas" w:cs="Consolas" w:hint="default"/>
          <w:bCs/>
          <w:color w:val="E6DB74"/>
          <w:sz w:val="21"/>
          <w:szCs w:val="21"/>
          <w:shd w:val="clear" w:color="auto" w:fill="23241F"/>
        </w:rPr>
        <w:t>console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.log(</w:t>
      </w:r>
      <w:r>
        <w:rPr>
          <w:rFonts w:ascii="Consolas" w:eastAsia="Consolas" w:hAnsi="Consolas" w:cs="Consolas" w:hint="default"/>
          <w:bCs/>
          <w:color w:val="E6DB74"/>
          <w:sz w:val="21"/>
          <w:szCs w:val="21"/>
          <w:shd w:val="clear" w:color="auto" w:fill="23241F"/>
        </w:rPr>
        <w:t>'数据接收完毕'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);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}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 w:hint="default"/>
          <w:bCs/>
          <w:color w:val="F92672"/>
          <w:sz w:val="21"/>
          <w:szCs w:val="21"/>
          <w:shd w:val="clear" w:color="auto" w:fill="23241F"/>
        </w:rPr>
        <w:t>function</w:t>
      </w:r>
      <w:r>
        <w:rPr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 </w:t>
      </w:r>
      <w:r>
        <w:rPr>
          <w:rFonts w:ascii="Consolas" w:eastAsia="Consolas" w:hAnsi="Consolas" w:cs="Consolas" w:hint="default"/>
          <w:bCs/>
          <w:color w:val="A6E22E"/>
          <w:sz w:val="21"/>
          <w:szCs w:val="21"/>
          <w:shd w:val="clear" w:color="auto" w:fill="23241F"/>
        </w:rPr>
        <w:t>transferFailed</w:t>
      </w:r>
      <w:r>
        <w:rPr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() 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{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  </w:t>
      </w:r>
      <w:r>
        <w:rPr>
          <w:rFonts w:ascii="Consolas" w:eastAsia="Consolas" w:hAnsi="Consolas" w:cs="Consolas" w:hint="default"/>
          <w:bCs/>
          <w:color w:val="E6DB74"/>
          <w:sz w:val="21"/>
          <w:szCs w:val="21"/>
          <w:shd w:val="clear" w:color="auto" w:fill="23241F"/>
        </w:rPr>
        <w:t>console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.log(</w:t>
      </w:r>
      <w:r>
        <w:rPr>
          <w:rFonts w:ascii="Consolas" w:eastAsia="Consolas" w:hAnsi="Consolas" w:cs="Consolas" w:hint="default"/>
          <w:bCs/>
          <w:color w:val="E6DB74"/>
          <w:sz w:val="21"/>
          <w:szCs w:val="21"/>
          <w:shd w:val="clear" w:color="auto" w:fill="23241F"/>
        </w:rPr>
        <w:t>'数据接收出错'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);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}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 w:hint="default"/>
          <w:bCs/>
          <w:color w:val="F92672"/>
          <w:sz w:val="21"/>
          <w:szCs w:val="21"/>
          <w:shd w:val="clear" w:color="auto" w:fill="23241F"/>
        </w:rPr>
        <w:t>function</w:t>
      </w:r>
      <w:r>
        <w:rPr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 </w:t>
      </w:r>
      <w:r>
        <w:rPr>
          <w:rFonts w:ascii="Consolas" w:eastAsia="Consolas" w:hAnsi="Consolas" w:cs="Consolas" w:hint="default"/>
          <w:bCs/>
          <w:color w:val="A6E22E"/>
          <w:sz w:val="21"/>
          <w:szCs w:val="21"/>
          <w:shd w:val="clear" w:color="auto" w:fill="23241F"/>
        </w:rPr>
        <w:t>transferCanceled</w:t>
      </w:r>
      <w:r>
        <w:rPr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() 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{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  </w:t>
      </w:r>
      <w:r>
        <w:rPr>
          <w:rFonts w:ascii="Consolas" w:eastAsia="Consolas" w:hAnsi="Consolas" w:cs="Consolas" w:hint="default"/>
          <w:bCs/>
          <w:color w:val="E6DB74"/>
          <w:sz w:val="21"/>
          <w:szCs w:val="21"/>
          <w:shd w:val="clear" w:color="auto" w:fill="23241F"/>
        </w:rPr>
        <w:t>console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.log(</w:t>
      </w:r>
      <w:r>
        <w:rPr>
          <w:rFonts w:ascii="Consolas" w:eastAsia="Consolas" w:hAnsi="Consolas" w:cs="Consolas" w:hint="default"/>
          <w:bCs/>
          <w:color w:val="E6DB74"/>
          <w:sz w:val="21"/>
          <w:szCs w:val="21"/>
          <w:shd w:val="clear" w:color="auto" w:fill="23241F"/>
        </w:rPr>
        <w:t>'用户取消接收'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);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Fonts w:ascii="Consolas" w:eastAsia="monospace" w:hAnsi="Consolas" w:cs="monospace" w:hint="default"/>
          <w:bCs/>
          <w:color w:val="586E75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}</w:t>
      </w:r>
    </w:p>
    <w:p w:rsidR="0037335E" w:rsidRDefault="0037335E">
      <w:pP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</w:pPr>
    </w:p>
    <w:p w:rsidR="0037335E" w:rsidRDefault="0037335E">
      <w:pP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</w:pPr>
    </w:p>
    <w:p w:rsidR="0037335E" w:rsidRDefault="0037335E">
      <w:pP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</w:pPr>
    </w:p>
    <w:p w:rsidR="0037335E" w:rsidRDefault="0037335E">
      <w:pP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</w:pPr>
    </w:p>
    <w:p w:rsidR="0037335E" w:rsidRDefault="0037335E">
      <w:pP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</w:pPr>
    </w:p>
    <w:p w:rsidR="0037335E" w:rsidRDefault="00DB15DE">
      <w:pPr>
        <w:pStyle w:val="2"/>
        <w:rPr>
          <w:rFonts w:hint="default"/>
        </w:rPr>
      </w:pPr>
      <w:r>
        <w:rPr>
          <w:rFonts w:hint="default"/>
        </w:rPr>
        <w:lastRenderedPageBreak/>
        <w:t>同源限制</w:t>
      </w:r>
    </w:p>
    <w:p w:rsidR="0037335E" w:rsidRDefault="00DB15D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bCs/>
          <w:color w:val="4A4A4A"/>
          <w:sz w:val="21"/>
          <w:szCs w:val="21"/>
        </w:rPr>
      </w:pP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浏览器安全的基石是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“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同源政策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”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（</w:t>
      </w:r>
      <w:hyperlink r:id="rId7" w:tgtFrame="https://wangdoc.com/javascript/bom/_blank" w:history="1">
        <w:r>
          <w:rPr>
            <w:rStyle w:val="a4"/>
            <w:rFonts w:ascii="Consolas" w:eastAsia="Segoe UI" w:hAnsi="Consolas" w:cs="Segoe UI"/>
            <w:bCs/>
            <w:color w:val="3273DC"/>
            <w:sz w:val="21"/>
            <w:szCs w:val="21"/>
            <w:u w:val="none"/>
            <w:shd w:val="clear" w:color="auto" w:fill="FFFFFF"/>
          </w:rPr>
          <w:t>same-origin policy</w:t>
        </w:r>
      </w:hyperlink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）。</w:t>
      </w:r>
    </w:p>
    <w:p w:rsidR="0037335E" w:rsidRDefault="00DB15DE">
      <w:pPr>
        <w:pStyle w:val="3"/>
        <w:rPr>
          <w:rFonts w:hint="default"/>
        </w:rPr>
      </w:pPr>
      <w:r>
        <w:rPr>
          <w:rFonts w:hint="default"/>
        </w:rPr>
        <w:t>含义</w:t>
      </w:r>
    </w:p>
    <w:p w:rsidR="0037335E" w:rsidRDefault="00DB15D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bCs/>
          <w:color w:val="4A4A4A"/>
          <w:sz w:val="21"/>
          <w:szCs w:val="21"/>
        </w:rPr>
      </w:pP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1995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年，同源政策由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 Netscape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公司引入浏览器。目前，所有浏览器都实行这个政策。</w:t>
      </w:r>
    </w:p>
    <w:p w:rsidR="0037335E" w:rsidRDefault="00DB15D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bCs/>
          <w:color w:val="0000FF"/>
          <w:sz w:val="21"/>
          <w:szCs w:val="21"/>
        </w:rPr>
      </w:pPr>
      <w:r>
        <w:rPr>
          <w:rFonts w:ascii="Consolas" w:eastAsia="Segoe UI" w:hAnsi="Consolas" w:cs="Segoe UI"/>
          <w:bCs/>
          <w:color w:val="0000FF"/>
          <w:sz w:val="21"/>
          <w:szCs w:val="21"/>
          <w:shd w:val="clear" w:color="auto" w:fill="FFFFFF"/>
        </w:rPr>
        <w:t>最初，它的含义是指，</w:t>
      </w:r>
      <w:r>
        <w:rPr>
          <w:rFonts w:ascii="Consolas" w:eastAsia="Segoe UI" w:hAnsi="Consolas" w:cs="Segoe UI"/>
          <w:bCs/>
          <w:color w:val="0000FF"/>
          <w:sz w:val="21"/>
          <w:szCs w:val="21"/>
          <w:shd w:val="clear" w:color="auto" w:fill="FFFFFF"/>
        </w:rPr>
        <w:t xml:space="preserve">A </w:t>
      </w:r>
      <w:r>
        <w:rPr>
          <w:rFonts w:ascii="Consolas" w:eastAsia="Segoe UI" w:hAnsi="Consolas" w:cs="Segoe UI"/>
          <w:bCs/>
          <w:color w:val="0000FF"/>
          <w:sz w:val="21"/>
          <w:szCs w:val="21"/>
          <w:shd w:val="clear" w:color="auto" w:fill="FFFFFF"/>
        </w:rPr>
        <w:t>网页设置的</w:t>
      </w:r>
      <w:r>
        <w:rPr>
          <w:rFonts w:ascii="Consolas" w:eastAsia="Segoe UI" w:hAnsi="Consolas" w:cs="Segoe UI"/>
          <w:bCs/>
          <w:color w:val="0000FF"/>
          <w:sz w:val="21"/>
          <w:szCs w:val="21"/>
          <w:shd w:val="clear" w:color="auto" w:fill="FFFFFF"/>
        </w:rPr>
        <w:t xml:space="preserve"> Cookie</w:t>
      </w:r>
      <w:r>
        <w:rPr>
          <w:rFonts w:ascii="Consolas" w:eastAsia="Segoe UI" w:hAnsi="Consolas" w:cs="Segoe UI"/>
          <w:bCs/>
          <w:color w:val="0000FF"/>
          <w:sz w:val="21"/>
          <w:szCs w:val="21"/>
          <w:shd w:val="clear" w:color="auto" w:fill="FFFFFF"/>
        </w:rPr>
        <w:t>，</w:t>
      </w:r>
      <w:r>
        <w:rPr>
          <w:rFonts w:ascii="Consolas" w:eastAsia="Segoe UI" w:hAnsi="Consolas" w:cs="Segoe UI"/>
          <w:bCs/>
          <w:color w:val="0000FF"/>
          <w:sz w:val="21"/>
          <w:szCs w:val="21"/>
          <w:shd w:val="clear" w:color="auto" w:fill="FFFFFF"/>
        </w:rPr>
        <w:t xml:space="preserve">B </w:t>
      </w:r>
      <w:r>
        <w:rPr>
          <w:rFonts w:ascii="Consolas" w:eastAsia="Segoe UI" w:hAnsi="Consolas" w:cs="Segoe UI"/>
          <w:bCs/>
          <w:color w:val="0000FF"/>
          <w:sz w:val="21"/>
          <w:szCs w:val="21"/>
          <w:shd w:val="clear" w:color="auto" w:fill="FFFFFF"/>
        </w:rPr>
        <w:t>网页不能打开，除非这两个网页</w:t>
      </w:r>
      <w:r>
        <w:rPr>
          <w:rFonts w:ascii="Consolas" w:eastAsia="Segoe UI" w:hAnsi="Consolas" w:cs="Segoe UI"/>
          <w:bCs/>
          <w:color w:val="0000FF"/>
          <w:sz w:val="21"/>
          <w:szCs w:val="21"/>
          <w:shd w:val="clear" w:color="auto" w:fill="FFFFFF"/>
        </w:rPr>
        <w:t>“</w:t>
      </w:r>
      <w:r>
        <w:rPr>
          <w:rFonts w:ascii="Consolas" w:eastAsia="Segoe UI" w:hAnsi="Consolas" w:cs="Segoe UI"/>
          <w:bCs/>
          <w:color w:val="0000FF"/>
          <w:sz w:val="21"/>
          <w:szCs w:val="21"/>
          <w:shd w:val="clear" w:color="auto" w:fill="FFFFFF"/>
        </w:rPr>
        <w:t>同源</w:t>
      </w:r>
      <w:r>
        <w:rPr>
          <w:rFonts w:ascii="Consolas" w:eastAsia="Segoe UI" w:hAnsi="Consolas" w:cs="Segoe UI"/>
          <w:bCs/>
          <w:color w:val="0000FF"/>
          <w:sz w:val="21"/>
          <w:szCs w:val="21"/>
          <w:shd w:val="clear" w:color="auto" w:fill="FFFFFF"/>
        </w:rPr>
        <w:t>”</w:t>
      </w:r>
      <w:r>
        <w:rPr>
          <w:rFonts w:ascii="Consolas" w:eastAsia="Segoe UI" w:hAnsi="Consolas" w:cs="Segoe UI"/>
          <w:bCs/>
          <w:color w:val="0000FF"/>
          <w:sz w:val="21"/>
          <w:szCs w:val="21"/>
          <w:shd w:val="clear" w:color="auto" w:fill="FFFFFF"/>
        </w:rPr>
        <w:t>。所谓</w:t>
      </w:r>
      <w:r>
        <w:rPr>
          <w:rFonts w:ascii="Consolas" w:eastAsia="Segoe UI" w:hAnsi="Consolas" w:cs="Segoe UI"/>
          <w:bCs/>
          <w:color w:val="0000FF"/>
          <w:sz w:val="21"/>
          <w:szCs w:val="21"/>
          <w:shd w:val="clear" w:color="auto" w:fill="FFFFFF"/>
        </w:rPr>
        <w:t>“</w:t>
      </w:r>
      <w:r>
        <w:rPr>
          <w:rFonts w:ascii="Consolas" w:eastAsia="Segoe UI" w:hAnsi="Consolas" w:cs="Segoe UI"/>
          <w:bCs/>
          <w:color w:val="0000FF"/>
          <w:sz w:val="21"/>
          <w:szCs w:val="21"/>
          <w:shd w:val="clear" w:color="auto" w:fill="FFFFFF"/>
        </w:rPr>
        <w:t>同源</w:t>
      </w:r>
      <w:r>
        <w:rPr>
          <w:rFonts w:ascii="Consolas" w:eastAsia="Segoe UI" w:hAnsi="Consolas" w:cs="Segoe UI"/>
          <w:bCs/>
          <w:color w:val="0000FF"/>
          <w:sz w:val="21"/>
          <w:szCs w:val="21"/>
          <w:shd w:val="clear" w:color="auto" w:fill="FFFFFF"/>
        </w:rPr>
        <w:t>”</w:t>
      </w:r>
      <w:r>
        <w:rPr>
          <w:rFonts w:ascii="Consolas" w:eastAsia="Segoe UI" w:hAnsi="Consolas" w:cs="Segoe UI"/>
          <w:bCs/>
          <w:color w:val="0000FF"/>
          <w:sz w:val="21"/>
          <w:szCs w:val="21"/>
          <w:shd w:val="clear" w:color="auto" w:fill="FFFFFF"/>
        </w:rPr>
        <w:t>指的是</w:t>
      </w:r>
      <w:r>
        <w:rPr>
          <w:rFonts w:ascii="Consolas" w:eastAsia="Segoe UI" w:hAnsi="Consolas" w:cs="Segoe UI"/>
          <w:bCs/>
          <w:color w:val="0000FF"/>
          <w:sz w:val="21"/>
          <w:szCs w:val="21"/>
          <w:shd w:val="clear" w:color="auto" w:fill="FFFFFF"/>
        </w:rPr>
        <w:t>”</w:t>
      </w:r>
      <w:r>
        <w:rPr>
          <w:rFonts w:ascii="Consolas" w:eastAsia="Segoe UI" w:hAnsi="Consolas" w:cs="Segoe UI"/>
          <w:bCs/>
          <w:color w:val="0000FF"/>
          <w:sz w:val="21"/>
          <w:szCs w:val="21"/>
          <w:shd w:val="clear" w:color="auto" w:fill="FFFFFF"/>
        </w:rPr>
        <w:t>三个相同</w:t>
      </w:r>
      <w:r>
        <w:rPr>
          <w:rFonts w:ascii="Consolas" w:eastAsia="Segoe UI" w:hAnsi="Consolas" w:cs="Segoe UI"/>
          <w:bCs/>
          <w:color w:val="0000FF"/>
          <w:sz w:val="21"/>
          <w:szCs w:val="21"/>
          <w:shd w:val="clear" w:color="auto" w:fill="FFFFFF"/>
        </w:rPr>
        <w:t>“</w:t>
      </w:r>
      <w:r>
        <w:rPr>
          <w:rFonts w:ascii="Consolas" w:eastAsia="Segoe UI" w:hAnsi="Consolas" w:cs="Segoe UI"/>
          <w:bCs/>
          <w:color w:val="0000FF"/>
          <w:sz w:val="21"/>
          <w:szCs w:val="21"/>
          <w:shd w:val="clear" w:color="auto" w:fill="FFFFFF"/>
        </w:rPr>
        <w:t>。</w:t>
      </w:r>
    </w:p>
    <w:p w:rsidR="0037335E" w:rsidRDefault="00DB15DE">
      <w:pPr>
        <w:widowControl/>
        <w:numPr>
          <w:ilvl w:val="0"/>
          <w:numId w:val="6"/>
        </w:numPr>
        <w:ind w:left="1140" w:right="720"/>
        <w:rPr>
          <w:rFonts w:ascii="Consolas" w:hAnsi="Consolas"/>
          <w:bCs/>
          <w:color w:val="0000FF"/>
          <w:szCs w:val="21"/>
        </w:rPr>
      </w:pPr>
      <w:r>
        <w:rPr>
          <w:rFonts w:ascii="Consolas" w:eastAsia="Segoe UI" w:hAnsi="Consolas" w:cs="Segoe UI"/>
          <w:bCs/>
          <w:color w:val="0000FF"/>
          <w:szCs w:val="21"/>
          <w:shd w:val="clear" w:color="auto" w:fill="F5F5F5"/>
        </w:rPr>
        <w:t>协议相同</w:t>
      </w:r>
    </w:p>
    <w:p w:rsidR="0037335E" w:rsidRDefault="00DB15DE">
      <w:pPr>
        <w:widowControl/>
        <w:numPr>
          <w:ilvl w:val="0"/>
          <w:numId w:val="6"/>
        </w:numPr>
        <w:spacing w:before="53"/>
        <w:ind w:left="1140" w:right="720"/>
        <w:rPr>
          <w:rFonts w:ascii="Consolas" w:hAnsi="Consolas"/>
          <w:bCs/>
          <w:color w:val="0000FF"/>
          <w:szCs w:val="21"/>
        </w:rPr>
      </w:pPr>
      <w:r>
        <w:rPr>
          <w:rFonts w:ascii="Consolas" w:eastAsia="Segoe UI" w:hAnsi="Consolas" w:cs="Segoe UI"/>
          <w:bCs/>
          <w:color w:val="0000FF"/>
          <w:szCs w:val="21"/>
          <w:shd w:val="clear" w:color="auto" w:fill="F5F5F5"/>
        </w:rPr>
        <w:t>域名相同</w:t>
      </w:r>
    </w:p>
    <w:p w:rsidR="0037335E" w:rsidRDefault="00DB15DE">
      <w:pPr>
        <w:widowControl/>
        <w:numPr>
          <w:ilvl w:val="0"/>
          <w:numId w:val="6"/>
        </w:numPr>
        <w:spacing w:before="53"/>
        <w:ind w:left="1140" w:right="720"/>
        <w:rPr>
          <w:rFonts w:ascii="Consolas" w:hAnsi="Consolas"/>
          <w:bCs/>
          <w:color w:val="0000FF"/>
          <w:szCs w:val="21"/>
        </w:rPr>
      </w:pPr>
      <w:r>
        <w:rPr>
          <w:rFonts w:ascii="Consolas" w:eastAsia="Segoe UI" w:hAnsi="Consolas" w:cs="Segoe UI"/>
          <w:bCs/>
          <w:color w:val="0000FF"/>
          <w:szCs w:val="21"/>
          <w:shd w:val="clear" w:color="auto" w:fill="F5F5F5"/>
        </w:rPr>
        <w:t>端口相同</w:t>
      </w:r>
    </w:p>
    <w:p w:rsidR="0037335E" w:rsidRDefault="00DB15D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bCs/>
          <w:color w:val="4A4A4A"/>
          <w:sz w:val="21"/>
          <w:szCs w:val="21"/>
        </w:rPr>
      </w:pP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举例来说，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http://www.example.com/dir/page.html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这个网址，协议是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http://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，域名是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www.example.com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，端口是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80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（默认端口可以省略），它的同源情况如下。</w:t>
      </w:r>
    </w:p>
    <w:p w:rsidR="0037335E" w:rsidRDefault="00DB15DE">
      <w:pPr>
        <w:widowControl/>
        <w:numPr>
          <w:ilvl w:val="0"/>
          <w:numId w:val="7"/>
        </w:numPr>
        <w:ind w:left="420"/>
        <w:rPr>
          <w:rFonts w:ascii="Consolas" w:hAnsi="Consolas"/>
          <w:bCs/>
          <w:szCs w:val="21"/>
        </w:rPr>
      </w:pP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http://www.example.com/dir2/other.html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：同源</w:t>
      </w:r>
    </w:p>
    <w:p w:rsidR="0037335E" w:rsidRDefault="00DB15DE">
      <w:pPr>
        <w:widowControl/>
        <w:numPr>
          <w:ilvl w:val="0"/>
          <w:numId w:val="7"/>
        </w:numPr>
        <w:spacing w:before="53"/>
        <w:ind w:left="420"/>
        <w:rPr>
          <w:rFonts w:ascii="Consolas" w:hAnsi="Consolas"/>
          <w:bCs/>
          <w:szCs w:val="21"/>
        </w:rPr>
      </w:pP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http://example.com/dir/other.html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：不同源（域名不同）</w:t>
      </w:r>
    </w:p>
    <w:p w:rsidR="0037335E" w:rsidRDefault="00DB15DE">
      <w:pPr>
        <w:widowControl/>
        <w:numPr>
          <w:ilvl w:val="0"/>
          <w:numId w:val="7"/>
        </w:numPr>
        <w:spacing w:before="53"/>
        <w:ind w:left="420"/>
        <w:rPr>
          <w:rFonts w:ascii="Consolas" w:hAnsi="Consolas"/>
          <w:bCs/>
          <w:szCs w:val="21"/>
        </w:rPr>
      </w:pP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http://v2.www.example.com/dir/other.html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：不同源（域名不同）</w:t>
      </w:r>
    </w:p>
    <w:p w:rsidR="0037335E" w:rsidRDefault="00DB15DE">
      <w:pPr>
        <w:widowControl/>
        <w:numPr>
          <w:ilvl w:val="0"/>
          <w:numId w:val="7"/>
        </w:numPr>
        <w:spacing w:before="53"/>
        <w:ind w:left="420"/>
        <w:rPr>
          <w:rFonts w:ascii="Consolas" w:hAnsi="Consolas"/>
          <w:bCs/>
          <w:szCs w:val="21"/>
        </w:rPr>
      </w:pP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http://www.example.com:81/dir/other.html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：不同源（端口不同）</w:t>
      </w:r>
    </w:p>
    <w:p w:rsidR="0037335E" w:rsidRDefault="00DB15DE">
      <w:pPr>
        <w:widowControl/>
        <w:numPr>
          <w:ilvl w:val="0"/>
          <w:numId w:val="7"/>
        </w:numPr>
        <w:spacing w:before="53"/>
        <w:ind w:left="420"/>
        <w:rPr>
          <w:rFonts w:ascii="Consolas" w:hAnsi="Consolas"/>
          <w:bCs/>
          <w:szCs w:val="21"/>
        </w:rPr>
      </w:pP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https://www.example.com/dir/page.html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：不同源（协议不同）</w:t>
      </w:r>
    </w:p>
    <w:p w:rsidR="0037335E" w:rsidRDefault="00DB15DE">
      <w:pPr>
        <w:pStyle w:val="3"/>
        <w:rPr>
          <w:rFonts w:hint="default"/>
        </w:rPr>
      </w:pPr>
      <w:r>
        <w:rPr>
          <w:rFonts w:hint="default"/>
        </w:rPr>
        <w:t>目的</w:t>
      </w:r>
    </w:p>
    <w:p w:rsidR="0037335E" w:rsidRDefault="00DB15D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bCs/>
          <w:color w:val="4A4A4A"/>
          <w:sz w:val="21"/>
          <w:szCs w:val="21"/>
        </w:rPr>
      </w:pP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同源政策的目的，是为了保证用户信息的安全，防止恶意的网站窃取数据。</w:t>
      </w:r>
    </w:p>
    <w:p w:rsidR="0037335E" w:rsidRDefault="00DB15D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bCs/>
          <w:color w:val="4A4A4A"/>
          <w:sz w:val="21"/>
          <w:szCs w:val="21"/>
        </w:rPr>
      </w:pP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设想这样一种情况：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A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网站是一家银行，用户登录以后，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A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网站在用户的机器上设置了一个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 Cookie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，包含了一些隐私信息（比如存款总额）。用户离开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 A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网站以后，又去访问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 B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网站，如果没有同源限制，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B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网站可以读取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 A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网站的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 Cookie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，那么隐私信息就会泄漏。更可怕的是，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Cookie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往往用来保存用户的登录状态，如果用户没有退出登录，其他网站就可以冒充用户，为所欲为。因为浏览器同时还规定，提交表单不受同源政策的限制。</w:t>
      </w:r>
    </w:p>
    <w:p w:rsidR="0037335E" w:rsidRDefault="00DB15D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bCs/>
          <w:color w:val="4A4A4A"/>
          <w:sz w:val="21"/>
          <w:szCs w:val="21"/>
        </w:rPr>
      </w:pP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由此可见，同源政策是必需的，否则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 Cookie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可以共享，互联网就毫无安全可言了。</w:t>
      </w:r>
    </w:p>
    <w:p w:rsidR="0037335E" w:rsidRDefault="00DB15DE">
      <w:pPr>
        <w:pStyle w:val="3"/>
        <w:rPr>
          <w:rFonts w:hint="default"/>
        </w:rPr>
      </w:pPr>
      <w:r>
        <w:rPr>
          <w:rFonts w:hint="default"/>
        </w:rPr>
        <w:t>限制范围</w:t>
      </w:r>
    </w:p>
    <w:p w:rsidR="0037335E" w:rsidRDefault="00DB15D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bCs/>
          <w:color w:val="4A4A4A"/>
          <w:sz w:val="21"/>
          <w:szCs w:val="21"/>
        </w:rPr>
      </w:pP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随着互联网的发展，同源政策越来越严格。目前，如果非同源，共有三种行为受到限制。</w:t>
      </w:r>
    </w:p>
    <w:p w:rsidR="0037335E" w:rsidRDefault="00DB15DE">
      <w:pPr>
        <w:pStyle w:val="a3"/>
        <w:widowControl/>
        <w:spacing w:beforeAutospacing="0" w:after="210" w:afterAutospacing="0"/>
        <w:ind w:left="720" w:right="720"/>
        <w:rPr>
          <w:rFonts w:ascii="Consolas" w:hAnsi="Consolas"/>
          <w:bCs/>
          <w:sz w:val="21"/>
          <w:szCs w:val="21"/>
        </w:rPr>
      </w:pP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5F5F5"/>
        </w:rPr>
        <w:t>（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5F5F5"/>
        </w:rPr>
        <w:t>1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5F5F5"/>
        </w:rPr>
        <w:t>）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5F5F5"/>
        </w:rPr>
        <w:t xml:space="preserve">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5F5F5"/>
        </w:rPr>
        <w:t>无法读取非同源网页的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5F5F5"/>
        </w:rPr>
        <w:t xml:space="preserve"> Cookie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5F5F5"/>
        </w:rPr>
        <w:t>、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5F5F5"/>
        </w:rPr>
        <w:t xml:space="preserve">LocalStorage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5F5F5"/>
        </w:rPr>
        <w:t>和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5F5F5"/>
        </w:rPr>
        <w:t xml:space="preserve"> IndexedDB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5F5F5"/>
        </w:rPr>
        <w:t>。</w:t>
      </w:r>
    </w:p>
    <w:p w:rsidR="0037335E" w:rsidRDefault="00DB15DE">
      <w:pPr>
        <w:pStyle w:val="a3"/>
        <w:widowControl/>
        <w:spacing w:beforeAutospacing="0" w:after="210" w:afterAutospacing="0"/>
        <w:ind w:left="720" w:right="720"/>
        <w:rPr>
          <w:rFonts w:ascii="Consolas" w:hAnsi="Consolas"/>
          <w:bCs/>
          <w:sz w:val="21"/>
          <w:szCs w:val="21"/>
        </w:rPr>
      </w:pP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5F5F5"/>
        </w:rPr>
        <w:t>（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5F5F5"/>
        </w:rPr>
        <w:t>2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5F5F5"/>
        </w:rPr>
        <w:t>）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5F5F5"/>
        </w:rPr>
        <w:t xml:space="preserve">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5F5F5"/>
        </w:rPr>
        <w:t>无法接触非同源网页的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5F5F5"/>
        </w:rPr>
        <w:t xml:space="preserve"> DOM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5F5F5"/>
        </w:rPr>
        <w:t>。</w:t>
      </w:r>
    </w:p>
    <w:p w:rsidR="0037335E" w:rsidRDefault="00DB15DE">
      <w:pPr>
        <w:pStyle w:val="a3"/>
        <w:widowControl/>
        <w:spacing w:beforeAutospacing="0" w:afterAutospacing="0"/>
        <w:ind w:left="720" w:right="720"/>
        <w:rPr>
          <w:rFonts w:ascii="Consolas" w:hAnsi="Consolas"/>
          <w:bCs/>
          <w:sz w:val="21"/>
          <w:szCs w:val="21"/>
        </w:rPr>
      </w:pP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5F5F5"/>
        </w:rPr>
        <w:lastRenderedPageBreak/>
        <w:t>（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5F5F5"/>
        </w:rPr>
        <w:t>3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5F5F5"/>
        </w:rPr>
        <w:t>）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5F5F5"/>
        </w:rPr>
        <w:t xml:space="preserve">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5F5F5"/>
        </w:rPr>
        <w:t>无法向非同源地址发送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5F5F5"/>
        </w:rPr>
        <w:t xml:space="preserve"> AJAX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5F5F5"/>
        </w:rPr>
        <w:t>请求（可以发送，但浏览器会拒绝接受响应）。</w:t>
      </w:r>
    </w:p>
    <w:p w:rsidR="0037335E" w:rsidRDefault="0037335E">
      <w:pP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</w:pPr>
    </w:p>
    <w:p w:rsidR="0037335E" w:rsidRDefault="00DB15D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bCs/>
          <w:color w:val="4A4A4A"/>
          <w:sz w:val="21"/>
          <w:szCs w:val="21"/>
        </w:rPr>
      </w:pP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同源政策规定，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AJAX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请求只能发给同源的网址，否则就报错。</w:t>
      </w:r>
    </w:p>
    <w:p w:rsidR="0037335E" w:rsidRDefault="00DB15D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bCs/>
          <w:color w:val="4A4A4A"/>
          <w:sz w:val="21"/>
          <w:szCs w:val="21"/>
        </w:rPr>
      </w:pP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除了架设服务器代理（浏览器请求同源服务器，再由后者请求外部服务），有三种方法规避这个限制。</w:t>
      </w:r>
    </w:p>
    <w:p w:rsidR="0037335E" w:rsidRDefault="00DB15DE">
      <w:pPr>
        <w:widowControl/>
        <w:numPr>
          <w:ilvl w:val="0"/>
          <w:numId w:val="8"/>
        </w:numPr>
        <w:ind w:left="1140" w:right="720"/>
        <w:rPr>
          <w:rFonts w:ascii="Consolas" w:hAnsi="Consolas"/>
          <w:bCs/>
          <w:szCs w:val="21"/>
        </w:rPr>
      </w:pPr>
      <w:r>
        <w:rPr>
          <w:rFonts w:ascii="Consolas" w:eastAsia="Segoe UI" w:hAnsi="Consolas" w:cs="Segoe UI"/>
          <w:bCs/>
          <w:color w:val="4A4A4A"/>
          <w:szCs w:val="21"/>
          <w:shd w:val="clear" w:color="auto" w:fill="F5F5F5"/>
        </w:rPr>
        <w:t>JSONP</w:t>
      </w:r>
    </w:p>
    <w:p w:rsidR="0037335E" w:rsidRDefault="00DB15DE">
      <w:pPr>
        <w:widowControl/>
        <w:numPr>
          <w:ilvl w:val="0"/>
          <w:numId w:val="8"/>
        </w:numPr>
        <w:spacing w:before="53"/>
        <w:ind w:left="1140" w:right="720"/>
        <w:rPr>
          <w:rFonts w:ascii="Consolas" w:hAnsi="Consolas"/>
          <w:bCs/>
          <w:szCs w:val="21"/>
        </w:rPr>
      </w:pPr>
      <w:r>
        <w:rPr>
          <w:rFonts w:ascii="Consolas" w:eastAsia="Segoe UI" w:hAnsi="Consolas" w:cs="Segoe UI"/>
          <w:bCs/>
          <w:color w:val="4A4A4A"/>
          <w:szCs w:val="21"/>
          <w:shd w:val="clear" w:color="auto" w:fill="F5F5F5"/>
        </w:rPr>
        <w:t>WebSocket</w:t>
      </w:r>
    </w:p>
    <w:p w:rsidR="0037335E" w:rsidRDefault="00DB15DE">
      <w:pPr>
        <w:widowControl/>
        <w:numPr>
          <w:ilvl w:val="0"/>
          <w:numId w:val="8"/>
        </w:numPr>
        <w:spacing w:before="53"/>
        <w:ind w:left="1140" w:right="720"/>
        <w:rPr>
          <w:rFonts w:ascii="Consolas" w:hAnsi="Consolas"/>
          <w:bCs/>
          <w:szCs w:val="21"/>
        </w:rPr>
      </w:pPr>
      <w:r>
        <w:rPr>
          <w:rFonts w:ascii="Consolas" w:eastAsia="Segoe UI" w:hAnsi="Consolas" w:cs="Segoe UI"/>
          <w:bCs/>
          <w:color w:val="4A4A4A"/>
          <w:szCs w:val="21"/>
          <w:shd w:val="clear" w:color="auto" w:fill="F5F5F5"/>
        </w:rPr>
        <w:t>CORS</w:t>
      </w:r>
    </w:p>
    <w:p w:rsidR="0037335E" w:rsidRDefault="00DB15DE">
      <w:pPr>
        <w:pStyle w:val="3"/>
        <w:rPr>
          <w:rFonts w:hint="default"/>
        </w:rPr>
      </w:pPr>
      <w:r>
        <w:rPr>
          <w:rFonts w:hint="default"/>
        </w:rPr>
        <w:t>JSONP</w:t>
      </w:r>
    </w:p>
    <w:p w:rsidR="0037335E" w:rsidRDefault="00DB15D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bCs/>
          <w:color w:val="4A4A4A"/>
          <w:sz w:val="21"/>
          <w:szCs w:val="21"/>
        </w:rPr>
      </w:pP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JSONP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是服务器与客户端跨源通信的常用方法。最大特点就是简单适用，老式浏览器全部支持，服务端改造非常小。</w:t>
      </w:r>
    </w:p>
    <w:p w:rsidR="0037335E" w:rsidRDefault="00DB15D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bCs/>
          <w:color w:val="0000FF"/>
          <w:sz w:val="21"/>
          <w:szCs w:val="21"/>
        </w:rPr>
      </w:pPr>
      <w:r>
        <w:rPr>
          <w:rFonts w:ascii="Consolas" w:eastAsia="Segoe UI" w:hAnsi="Consolas" w:cs="Segoe UI"/>
          <w:bCs/>
          <w:color w:val="0000FF"/>
          <w:sz w:val="21"/>
          <w:szCs w:val="21"/>
          <w:shd w:val="clear" w:color="auto" w:fill="FFFFFF"/>
        </w:rPr>
        <w:t>它的基本思想是，网页通过添加一个</w:t>
      </w:r>
      <w:r>
        <w:rPr>
          <w:rStyle w:val="HTML0"/>
          <w:rFonts w:ascii="Consolas" w:eastAsia="monospace" w:hAnsi="Consolas" w:cs="monospace"/>
          <w:bCs/>
          <w:color w:val="0000FF"/>
          <w:sz w:val="21"/>
          <w:szCs w:val="21"/>
          <w:shd w:val="clear" w:color="auto" w:fill="F5F5F5"/>
        </w:rPr>
        <w:t>&lt;script&gt;</w:t>
      </w:r>
      <w:r>
        <w:rPr>
          <w:rFonts w:ascii="Consolas" w:eastAsia="Segoe UI" w:hAnsi="Consolas" w:cs="Segoe UI"/>
          <w:bCs/>
          <w:color w:val="0000FF"/>
          <w:sz w:val="21"/>
          <w:szCs w:val="21"/>
          <w:shd w:val="clear" w:color="auto" w:fill="FFFFFF"/>
        </w:rPr>
        <w:t>元素，向服务器请求</w:t>
      </w:r>
      <w:r>
        <w:rPr>
          <w:rFonts w:ascii="Consolas" w:eastAsia="Segoe UI" w:hAnsi="Consolas" w:cs="Segoe UI"/>
          <w:bCs/>
          <w:color w:val="0000FF"/>
          <w:sz w:val="21"/>
          <w:szCs w:val="21"/>
          <w:shd w:val="clear" w:color="auto" w:fill="FFFFFF"/>
        </w:rPr>
        <w:t xml:space="preserve"> JSON </w:t>
      </w:r>
      <w:r>
        <w:rPr>
          <w:rFonts w:ascii="Consolas" w:eastAsia="Segoe UI" w:hAnsi="Consolas" w:cs="Segoe UI"/>
          <w:bCs/>
          <w:color w:val="0000FF"/>
          <w:sz w:val="21"/>
          <w:szCs w:val="21"/>
          <w:shd w:val="clear" w:color="auto" w:fill="FFFFFF"/>
        </w:rPr>
        <w:t>数据，这种做法不受同源政策限制；服务器收到请求后，将数据放在一个指定名字的回调函数里传回来。</w:t>
      </w:r>
    </w:p>
    <w:p w:rsidR="0037335E" w:rsidRDefault="00DB15D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bCs/>
          <w:color w:val="4A4A4A"/>
          <w:sz w:val="21"/>
          <w:szCs w:val="21"/>
        </w:rPr>
      </w:pP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首先，网页动态插入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&lt;script&gt;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元素，由它向跨源网址发出请求。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 w:hint="default"/>
          <w:bCs/>
          <w:color w:val="F92672"/>
          <w:sz w:val="21"/>
          <w:szCs w:val="21"/>
          <w:shd w:val="clear" w:color="auto" w:fill="23241F"/>
        </w:rPr>
        <w:t>function</w:t>
      </w:r>
      <w:r>
        <w:rPr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 </w:t>
      </w:r>
      <w:r>
        <w:rPr>
          <w:rFonts w:ascii="Consolas" w:eastAsia="Consolas" w:hAnsi="Consolas" w:cs="Consolas" w:hint="default"/>
          <w:bCs/>
          <w:color w:val="A6E22E"/>
          <w:sz w:val="21"/>
          <w:szCs w:val="21"/>
          <w:shd w:val="clear" w:color="auto" w:fill="23241F"/>
        </w:rPr>
        <w:t>addScriptTag</w:t>
      </w:r>
      <w:r>
        <w:rPr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(src) 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{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  </w:t>
      </w:r>
      <w:r>
        <w:rPr>
          <w:rFonts w:ascii="Consolas" w:eastAsia="Consolas" w:hAnsi="Consolas" w:cs="Consolas" w:hint="default"/>
          <w:bCs/>
          <w:color w:val="F92672"/>
          <w:sz w:val="21"/>
          <w:szCs w:val="21"/>
          <w:shd w:val="clear" w:color="auto" w:fill="23241F"/>
        </w:rPr>
        <w:t>var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 script = </w:t>
      </w:r>
      <w:r>
        <w:rPr>
          <w:rFonts w:ascii="Consolas" w:eastAsia="Consolas" w:hAnsi="Consolas" w:cs="Consolas" w:hint="default"/>
          <w:bCs/>
          <w:color w:val="E6DB74"/>
          <w:sz w:val="21"/>
          <w:szCs w:val="21"/>
          <w:shd w:val="clear" w:color="auto" w:fill="23241F"/>
        </w:rPr>
        <w:t>document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.createElement(</w:t>
      </w:r>
      <w:r>
        <w:rPr>
          <w:rFonts w:ascii="Consolas" w:eastAsia="Consolas" w:hAnsi="Consolas" w:cs="Consolas" w:hint="default"/>
          <w:bCs/>
          <w:color w:val="E6DB74"/>
          <w:sz w:val="21"/>
          <w:szCs w:val="21"/>
          <w:shd w:val="clear" w:color="auto" w:fill="23241F"/>
        </w:rPr>
        <w:t>'script'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);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  script.setAttribute(</w:t>
      </w:r>
      <w:r>
        <w:rPr>
          <w:rFonts w:ascii="Consolas" w:eastAsia="Consolas" w:hAnsi="Consolas" w:cs="Consolas" w:hint="default"/>
          <w:bCs/>
          <w:color w:val="E6DB74"/>
          <w:sz w:val="21"/>
          <w:szCs w:val="21"/>
          <w:shd w:val="clear" w:color="auto" w:fill="23241F"/>
        </w:rPr>
        <w:t>"type"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,</w:t>
      </w:r>
      <w:r>
        <w:rPr>
          <w:rFonts w:ascii="Consolas" w:eastAsia="Consolas" w:hAnsi="Consolas" w:cs="Consolas" w:hint="default"/>
          <w:bCs/>
          <w:color w:val="E6DB74"/>
          <w:sz w:val="21"/>
          <w:szCs w:val="21"/>
          <w:shd w:val="clear" w:color="auto" w:fill="23241F"/>
        </w:rPr>
        <w:t>"text/javascript"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);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  script.src = src;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  </w:t>
      </w:r>
      <w:r>
        <w:rPr>
          <w:rFonts w:ascii="Consolas" w:eastAsia="Consolas" w:hAnsi="Consolas" w:cs="Consolas" w:hint="default"/>
          <w:bCs/>
          <w:color w:val="E6DB74"/>
          <w:sz w:val="21"/>
          <w:szCs w:val="21"/>
          <w:shd w:val="clear" w:color="auto" w:fill="23241F"/>
        </w:rPr>
        <w:t>document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.body.appendChild(script);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}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 w:hint="default"/>
          <w:bCs/>
          <w:color w:val="E6DB74"/>
          <w:sz w:val="21"/>
          <w:szCs w:val="21"/>
          <w:shd w:val="clear" w:color="auto" w:fill="23241F"/>
        </w:rPr>
        <w:t>window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.onload = </w:t>
      </w:r>
      <w:r>
        <w:rPr>
          <w:rFonts w:ascii="Consolas" w:eastAsia="Consolas" w:hAnsi="Consolas" w:cs="Consolas" w:hint="default"/>
          <w:bCs/>
          <w:color w:val="F92672"/>
          <w:sz w:val="21"/>
          <w:szCs w:val="21"/>
          <w:shd w:val="clear" w:color="auto" w:fill="23241F"/>
        </w:rPr>
        <w:t>function</w:t>
      </w:r>
      <w:r>
        <w:rPr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 () 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{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  addScriptTag(</w:t>
      </w:r>
      <w:r>
        <w:rPr>
          <w:rFonts w:ascii="Consolas" w:eastAsia="Consolas" w:hAnsi="Consolas" w:cs="Consolas" w:hint="default"/>
          <w:bCs/>
          <w:color w:val="E6DB74"/>
          <w:sz w:val="21"/>
          <w:szCs w:val="21"/>
          <w:shd w:val="clear" w:color="auto" w:fill="23241F"/>
        </w:rPr>
        <w:t>'http://example.com/ip?callback=foo'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);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}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 w:hint="default"/>
          <w:bCs/>
          <w:color w:val="F92672"/>
          <w:sz w:val="21"/>
          <w:szCs w:val="21"/>
          <w:shd w:val="clear" w:color="auto" w:fill="23241F"/>
        </w:rPr>
        <w:t>function</w:t>
      </w:r>
      <w:r>
        <w:rPr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 </w:t>
      </w:r>
      <w:r>
        <w:rPr>
          <w:rFonts w:ascii="Consolas" w:eastAsia="Consolas" w:hAnsi="Consolas" w:cs="Consolas" w:hint="default"/>
          <w:bCs/>
          <w:color w:val="A6E22E"/>
          <w:sz w:val="21"/>
          <w:szCs w:val="21"/>
          <w:shd w:val="clear" w:color="auto" w:fill="23241F"/>
        </w:rPr>
        <w:t>foo</w:t>
      </w:r>
      <w:r>
        <w:rPr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(data) 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{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  </w:t>
      </w:r>
      <w:r>
        <w:rPr>
          <w:rFonts w:ascii="Consolas" w:eastAsia="Consolas" w:hAnsi="Consolas" w:cs="Consolas" w:hint="default"/>
          <w:bCs/>
          <w:color w:val="E6DB74"/>
          <w:sz w:val="21"/>
          <w:szCs w:val="21"/>
          <w:shd w:val="clear" w:color="auto" w:fill="23241F"/>
        </w:rPr>
        <w:t>console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.log(</w:t>
      </w:r>
      <w:r>
        <w:rPr>
          <w:rFonts w:ascii="Consolas" w:eastAsia="Consolas" w:hAnsi="Consolas" w:cs="Consolas" w:hint="default"/>
          <w:bCs/>
          <w:color w:val="E6DB74"/>
          <w:sz w:val="21"/>
          <w:szCs w:val="21"/>
          <w:shd w:val="clear" w:color="auto" w:fill="23241F"/>
        </w:rPr>
        <w:t>'Your public IP address is: '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 + data.ip);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Fonts w:ascii="Consolas" w:eastAsia="monospace" w:hAnsi="Consolas" w:cs="monospace" w:hint="default"/>
          <w:bCs/>
          <w:color w:val="586E75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};</w:t>
      </w:r>
    </w:p>
    <w:p w:rsidR="0037335E" w:rsidRDefault="00DB15D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bCs/>
          <w:color w:val="4A4A4A"/>
          <w:sz w:val="21"/>
          <w:szCs w:val="21"/>
        </w:rPr>
      </w:pP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上面代码通过动态添加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&lt;script&gt;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元素，向服务器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example.com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发出请求。注意，该请求的查询字符串有一个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callback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参数，用来指定回调函数的名字，这对于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 JSONP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是必需的。</w:t>
      </w:r>
    </w:p>
    <w:p w:rsidR="0037335E" w:rsidRDefault="00DB15D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bCs/>
          <w:color w:val="4A4A4A"/>
          <w:sz w:val="21"/>
          <w:szCs w:val="21"/>
        </w:rPr>
      </w:pP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lastRenderedPageBreak/>
        <w:t>服务器收到这个请求以后，会将数据放在回调函数的参数位置返回。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foo({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</w:pP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  </w:t>
      </w:r>
      <w:r>
        <w:rPr>
          <w:rFonts w:ascii="Consolas" w:eastAsia="Consolas" w:hAnsi="Consolas" w:cs="Consolas" w:hint="default"/>
          <w:bCs/>
          <w:color w:val="E6DB74"/>
          <w:sz w:val="21"/>
          <w:szCs w:val="21"/>
          <w:shd w:val="clear" w:color="auto" w:fill="23241F"/>
        </w:rPr>
        <w:t>"ip"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: </w:t>
      </w:r>
      <w:r>
        <w:rPr>
          <w:rFonts w:ascii="Consolas" w:eastAsia="Consolas" w:hAnsi="Consolas" w:cs="Consolas" w:hint="default"/>
          <w:bCs/>
          <w:color w:val="E6DB74"/>
          <w:sz w:val="21"/>
          <w:szCs w:val="21"/>
          <w:shd w:val="clear" w:color="auto" w:fill="23241F"/>
        </w:rPr>
        <w:t>"8.8.8.8"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Fonts w:ascii="Consolas" w:eastAsia="monospace" w:hAnsi="Consolas" w:cs="monospace" w:hint="default"/>
          <w:bCs/>
          <w:color w:val="586E75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});</w:t>
      </w:r>
    </w:p>
    <w:p w:rsidR="0037335E" w:rsidRDefault="00DB15D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bCs/>
          <w:color w:val="4A4A4A"/>
          <w:sz w:val="21"/>
          <w:szCs w:val="21"/>
        </w:rPr>
      </w:pP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由于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&lt;script&gt;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元素请求的脚本，直接作为代码运行。这时，只要浏览器定义了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foo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函数，该函数就会立即调用。作为参数的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 JSON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数据被视为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 JavaScript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对象，而不是字符串，因此避免了使用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JSON.parse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的步骤。</w:t>
      </w:r>
    </w:p>
    <w:p w:rsidR="0037335E" w:rsidRDefault="00DB15DE">
      <w:pPr>
        <w:pStyle w:val="3"/>
        <w:rPr>
          <w:rFonts w:hint="default"/>
        </w:rPr>
      </w:pPr>
      <w:r>
        <w:rPr>
          <w:rFonts w:hint="default"/>
        </w:rPr>
        <w:t>WebSocket</w:t>
      </w:r>
    </w:p>
    <w:p w:rsidR="0037335E" w:rsidRDefault="00DB15D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bCs/>
          <w:color w:val="4A4A4A"/>
          <w:sz w:val="21"/>
          <w:szCs w:val="21"/>
        </w:rPr>
      </w:pP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WebSocket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是一种通信协议，使用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ws://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（非加密）和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wss://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（加密）作为协议前缀。该协议不实行同源政策，</w:t>
      </w:r>
      <w:bookmarkStart w:id="0" w:name="_GoBack"/>
      <w:r>
        <w:rPr>
          <w:rFonts w:ascii="Consolas" w:eastAsia="Segoe UI" w:hAnsi="Consolas" w:cs="Segoe UI"/>
          <w:b/>
          <w:color w:val="FF0000"/>
          <w:sz w:val="21"/>
          <w:szCs w:val="21"/>
          <w:shd w:val="clear" w:color="auto" w:fill="FFFFFF"/>
        </w:rPr>
        <w:t>只要服务器支持</w:t>
      </w:r>
      <w:bookmarkEnd w:id="0"/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，就可以通过它进行跨源通信。</w:t>
      </w:r>
    </w:p>
    <w:p w:rsidR="0037335E" w:rsidRDefault="00DB15D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bCs/>
          <w:color w:val="4A4A4A"/>
          <w:sz w:val="21"/>
          <w:szCs w:val="21"/>
        </w:rPr>
      </w:pP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下面是一个例子，浏览器发出的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 WebSocket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请求的头信息（摘自</w:t>
      </w:r>
      <w:hyperlink r:id="rId8" w:tgtFrame="https://wangdoc.com/javascript/bom/_blank" w:history="1">
        <w:r>
          <w:rPr>
            <w:rStyle w:val="a4"/>
            <w:rFonts w:ascii="Consolas" w:eastAsia="Segoe UI" w:hAnsi="Consolas" w:cs="Segoe UI"/>
            <w:bCs/>
            <w:color w:val="3273DC"/>
            <w:sz w:val="21"/>
            <w:szCs w:val="21"/>
            <w:u w:val="none"/>
            <w:shd w:val="clear" w:color="auto" w:fill="FFFFFF"/>
          </w:rPr>
          <w:t>维基百科</w:t>
        </w:r>
      </w:hyperlink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）。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Fonts w:ascii="Consolas" w:eastAsia="monospace" w:hAnsi="Consolas" w:cs="monospace" w:hint="default"/>
          <w:bCs/>
          <w:color w:val="586E75"/>
          <w:sz w:val="21"/>
          <w:szCs w:val="21"/>
        </w:rPr>
      </w:pPr>
      <w:r>
        <w:rPr>
          <w:rFonts w:ascii="Consolas" w:eastAsia="Consolas" w:hAnsi="Consolas" w:cs="Consolas" w:hint="default"/>
          <w:bCs/>
          <w:color w:val="F92672"/>
          <w:sz w:val="21"/>
          <w:szCs w:val="21"/>
          <w:shd w:val="clear" w:color="auto" w:fill="23241F"/>
        </w:rPr>
        <w:t>GET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 </w:t>
      </w:r>
      <w:r>
        <w:rPr>
          <w:rFonts w:ascii="Consolas" w:eastAsia="Consolas" w:hAnsi="Consolas" w:cs="Consolas" w:hint="default"/>
          <w:bCs/>
          <w:color w:val="E6DB74"/>
          <w:sz w:val="21"/>
          <w:szCs w:val="21"/>
          <w:shd w:val="clear" w:color="auto" w:fill="23241F"/>
        </w:rPr>
        <w:t>/chat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 HTTP/1.1</w:t>
      </w:r>
      <w:r>
        <w:rPr>
          <w:rFonts w:ascii="Consolas" w:eastAsia="Consolas" w:hAnsi="Consolas" w:cs="Consolas" w:hint="default"/>
          <w:bCs/>
          <w:color w:val="66D9EF"/>
          <w:sz w:val="21"/>
          <w:szCs w:val="21"/>
          <w:shd w:val="clear" w:color="auto" w:fill="23241F"/>
        </w:rPr>
        <w:t>Host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: server.example.com</w:t>
      </w:r>
      <w:r>
        <w:rPr>
          <w:rFonts w:ascii="Consolas" w:eastAsia="Consolas" w:hAnsi="Consolas" w:cs="Consolas" w:hint="default"/>
          <w:bCs/>
          <w:color w:val="66D9EF"/>
          <w:sz w:val="21"/>
          <w:szCs w:val="21"/>
          <w:shd w:val="clear" w:color="auto" w:fill="23241F"/>
        </w:rPr>
        <w:t>Upgrade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: websocket</w:t>
      </w:r>
      <w:r>
        <w:rPr>
          <w:rFonts w:ascii="Consolas" w:eastAsia="Consolas" w:hAnsi="Consolas" w:cs="Consolas" w:hint="default"/>
          <w:bCs/>
          <w:color w:val="66D9EF"/>
          <w:sz w:val="21"/>
          <w:szCs w:val="21"/>
          <w:shd w:val="clear" w:color="auto" w:fill="23241F"/>
        </w:rPr>
        <w:t>Connection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: Upgrade</w:t>
      </w:r>
      <w:r>
        <w:rPr>
          <w:rFonts w:ascii="Consolas" w:eastAsia="Consolas" w:hAnsi="Consolas" w:cs="Consolas" w:hint="default"/>
          <w:bCs/>
          <w:color w:val="66D9EF"/>
          <w:sz w:val="21"/>
          <w:szCs w:val="21"/>
          <w:shd w:val="clear" w:color="auto" w:fill="23241F"/>
        </w:rPr>
        <w:t>Sec-WebSocket-Key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: x3JJHMbDL1EzLkh9GBhXDw==</w:t>
      </w:r>
      <w:r>
        <w:rPr>
          <w:rFonts w:ascii="Consolas" w:eastAsia="Consolas" w:hAnsi="Consolas" w:cs="Consolas" w:hint="default"/>
          <w:bCs/>
          <w:color w:val="66D9EF"/>
          <w:sz w:val="21"/>
          <w:szCs w:val="21"/>
          <w:shd w:val="clear" w:color="auto" w:fill="23241F"/>
        </w:rPr>
        <w:t>Sec-WebSocket-Protocol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: chat, superchat</w:t>
      </w:r>
      <w:r>
        <w:rPr>
          <w:rFonts w:ascii="Consolas" w:eastAsia="Consolas" w:hAnsi="Consolas" w:cs="Consolas" w:hint="default"/>
          <w:bCs/>
          <w:color w:val="66D9EF"/>
          <w:sz w:val="21"/>
          <w:szCs w:val="21"/>
          <w:shd w:val="clear" w:color="auto" w:fill="23241F"/>
        </w:rPr>
        <w:t>Sec-WebSocket-Version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: 13</w:t>
      </w:r>
      <w:r>
        <w:rPr>
          <w:rFonts w:ascii="Consolas" w:eastAsia="Consolas" w:hAnsi="Consolas" w:cs="Consolas" w:hint="default"/>
          <w:bCs/>
          <w:color w:val="66D9EF"/>
          <w:sz w:val="21"/>
          <w:szCs w:val="21"/>
          <w:shd w:val="clear" w:color="auto" w:fill="23241F"/>
        </w:rPr>
        <w:t>Origin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: http://example.com</w:t>
      </w:r>
    </w:p>
    <w:p w:rsidR="0037335E" w:rsidRDefault="00DB15D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bCs/>
          <w:color w:val="4A4A4A"/>
          <w:sz w:val="21"/>
          <w:szCs w:val="21"/>
        </w:rPr>
      </w:pP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上面代码中，有一个字段是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Origin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，表示该请求的请求源（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origin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），即发自哪个域名。</w:t>
      </w:r>
    </w:p>
    <w:p w:rsidR="0037335E" w:rsidRDefault="00DB15D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bCs/>
          <w:color w:val="4A4A4A"/>
          <w:sz w:val="21"/>
          <w:szCs w:val="21"/>
        </w:rPr>
      </w:pP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正是因为有了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Origin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这个字段，所以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 WebSocket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才没有实行同源政策。因为服务器可以根据这个字段，判断是否许可本次通信。如果该域名在白名单内，服务器就会做出如下回应。</w:t>
      </w:r>
    </w:p>
    <w:p w:rsidR="0037335E" w:rsidRDefault="00DB15DE">
      <w:pPr>
        <w:pStyle w:val="HTML"/>
        <w:widowControl/>
        <w:shd w:val="clear" w:color="auto" w:fill="23241F"/>
        <w:spacing w:after="210"/>
        <w:rPr>
          <w:rFonts w:ascii="Consolas" w:eastAsia="monospace" w:hAnsi="Consolas" w:cs="monospace" w:hint="default"/>
          <w:bCs/>
          <w:color w:val="586E75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HTTP/1.1 </w:t>
      </w:r>
      <w:r>
        <w:rPr>
          <w:rFonts w:ascii="Consolas" w:eastAsia="Consolas" w:hAnsi="Consolas" w:cs="Consolas" w:hint="default"/>
          <w:bCs/>
          <w:color w:val="AE81FF"/>
          <w:sz w:val="21"/>
          <w:szCs w:val="21"/>
          <w:shd w:val="clear" w:color="auto" w:fill="23241F"/>
        </w:rPr>
        <w:t>101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 xml:space="preserve"> Switching Protocols</w:t>
      </w:r>
      <w:r>
        <w:rPr>
          <w:rFonts w:ascii="Consolas" w:eastAsia="Consolas" w:hAnsi="Consolas" w:cs="Consolas" w:hint="default"/>
          <w:bCs/>
          <w:color w:val="66D9EF"/>
          <w:sz w:val="21"/>
          <w:szCs w:val="21"/>
          <w:shd w:val="clear" w:color="auto" w:fill="23241F"/>
        </w:rPr>
        <w:t>Upgrade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: websocket</w:t>
      </w:r>
      <w:r>
        <w:rPr>
          <w:rFonts w:ascii="Consolas" w:eastAsia="Consolas" w:hAnsi="Consolas" w:cs="Consolas" w:hint="default"/>
          <w:bCs/>
          <w:color w:val="66D9EF"/>
          <w:sz w:val="21"/>
          <w:szCs w:val="21"/>
          <w:shd w:val="clear" w:color="auto" w:fill="23241F"/>
        </w:rPr>
        <w:t>Connection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: Upgrade</w:t>
      </w:r>
      <w:r>
        <w:rPr>
          <w:rFonts w:ascii="Consolas" w:eastAsia="Consolas" w:hAnsi="Consolas" w:cs="Consolas" w:hint="default"/>
          <w:bCs/>
          <w:color w:val="66D9EF"/>
          <w:sz w:val="21"/>
          <w:szCs w:val="21"/>
          <w:shd w:val="clear" w:color="auto" w:fill="23241F"/>
        </w:rPr>
        <w:t>Sec-WebSocket-Accept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: HSmrc0sMlYUkAGmm5OPpG2HaGWk=</w:t>
      </w:r>
      <w:r>
        <w:rPr>
          <w:rFonts w:ascii="Consolas" w:eastAsia="Consolas" w:hAnsi="Consolas" w:cs="Consolas" w:hint="default"/>
          <w:bCs/>
          <w:color w:val="66D9EF"/>
          <w:sz w:val="21"/>
          <w:szCs w:val="21"/>
          <w:shd w:val="clear" w:color="auto" w:fill="23241F"/>
        </w:rPr>
        <w:t>Sec-WebSocket-Protocol</w:t>
      </w:r>
      <w:r>
        <w:rPr>
          <w:rStyle w:val="HTML0"/>
          <w:rFonts w:ascii="Consolas" w:eastAsia="Consolas" w:hAnsi="Consolas" w:cs="Consolas" w:hint="default"/>
          <w:bCs/>
          <w:color w:val="F8F8F2"/>
          <w:sz w:val="21"/>
          <w:szCs w:val="21"/>
          <w:shd w:val="clear" w:color="auto" w:fill="23241F"/>
        </w:rPr>
        <w:t>: chat</w:t>
      </w:r>
    </w:p>
    <w:p w:rsidR="0037335E" w:rsidRDefault="00DB15DE">
      <w:pPr>
        <w:pStyle w:val="3"/>
        <w:rPr>
          <w:rFonts w:hint="default"/>
        </w:rPr>
      </w:pPr>
      <w:r>
        <w:rPr>
          <w:rFonts w:hint="default"/>
        </w:rPr>
        <w:t>CORS</w:t>
      </w:r>
    </w:p>
    <w:p w:rsidR="0037335E" w:rsidRDefault="00DB15DE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bCs/>
          <w:color w:val="4A4A4A"/>
          <w:sz w:val="21"/>
          <w:szCs w:val="21"/>
        </w:rPr>
      </w:pP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CORS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是跨源资源分享（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Cross-Origin Resource Sharing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）的缩写。它是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 W3C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标准，属于跨源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 AJAX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请求的根本解决方法。相比</w:t>
      </w:r>
      <w:r>
        <w:rPr>
          <w:rFonts w:ascii="Consolas" w:eastAsia="Segoe UI" w:hAnsi="Consolas" w:cs="Segoe UI"/>
          <w:bCs/>
          <w:color w:val="C00000"/>
          <w:sz w:val="21"/>
          <w:szCs w:val="21"/>
          <w:shd w:val="clear" w:color="auto" w:fill="FFFFFF"/>
        </w:rPr>
        <w:t xml:space="preserve"> JSONP </w:t>
      </w:r>
      <w:r>
        <w:rPr>
          <w:rFonts w:ascii="Consolas" w:eastAsia="Segoe UI" w:hAnsi="Consolas" w:cs="Segoe UI"/>
          <w:bCs/>
          <w:color w:val="C00000"/>
          <w:sz w:val="21"/>
          <w:szCs w:val="21"/>
          <w:shd w:val="clear" w:color="auto" w:fill="FFFFFF"/>
        </w:rPr>
        <w:t>只能发</w:t>
      </w:r>
      <w:r>
        <w:rPr>
          <w:rStyle w:val="HTML0"/>
          <w:rFonts w:ascii="Consolas" w:eastAsia="monospace" w:hAnsi="Consolas" w:cs="monospace"/>
          <w:bCs/>
          <w:color w:val="C00000"/>
          <w:sz w:val="21"/>
          <w:szCs w:val="21"/>
          <w:shd w:val="clear" w:color="auto" w:fill="F5F5F5"/>
        </w:rPr>
        <w:t>GET</w:t>
      </w:r>
      <w:r>
        <w:rPr>
          <w:rFonts w:ascii="Consolas" w:eastAsia="Segoe UI" w:hAnsi="Consolas" w:cs="Segoe UI"/>
          <w:bCs/>
          <w:color w:val="C00000"/>
          <w:sz w:val="21"/>
          <w:szCs w:val="21"/>
          <w:shd w:val="clear" w:color="auto" w:fill="FFFFFF"/>
        </w:rPr>
        <w:t>请求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，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 xml:space="preserve">CORS </w:t>
      </w:r>
      <w:r>
        <w:rPr>
          <w:rFonts w:ascii="Consolas" w:eastAsia="Segoe UI" w:hAnsi="Consolas" w:cs="Segoe UI"/>
          <w:bCs/>
          <w:color w:val="4A4A4A"/>
          <w:sz w:val="21"/>
          <w:szCs w:val="21"/>
          <w:shd w:val="clear" w:color="auto" w:fill="FFFFFF"/>
        </w:rPr>
        <w:t>允许任何类型的请求。</w:t>
      </w:r>
    </w:p>
    <w:p w:rsidR="0037335E" w:rsidRDefault="00DB15DE">
      <w:pP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</w:pP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 xml:space="preserve">CORS 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是一个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 xml:space="preserve"> W3C 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标准，全称是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“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跨域资源共享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”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（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Cross-origin resource sharing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）。它允许浏览器向跨域的服务器，发出</w:t>
      </w:r>
      <w:r>
        <w:rPr>
          <w:rStyle w:val="HTML0"/>
          <w:rFonts w:ascii="Consolas" w:eastAsia="monospace" w:hAnsi="Consolas" w:cs="monospace"/>
          <w:bCs/>
          <w:color w:val="FF3860"/>
          <w:sz w:val="21"/>
          <w:szCs w:val="21"/>
          <w:shd w:val="clear" w:color="auto" w:fill="F5F5F5"/>
        </w:rPr>
        <w:t>XMLHttpRequest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请求，从而克服了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 xml:space="preserve"> AJAX </w:t>
      </w:r>
      <w: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  <w:t>只能同源使用的限制。</w:t>
      </w:r>
    </w:p>
    <w:p w:rsidR="0037335E" w:rsidRDefault="00DB15DE">
      <w:pPr>
        <w:pStyle w:val="4"/>
      </w:pPr>
      <w:r>
        <w:t>简介</w:t>
      </w:r>
    </w:p>
    <w:p w:rsidR="0037335E" w:rsidRDefault="00DB15DE">
      <w:pPr>
        <w:pStyle w:val="a3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CORS 需要浏览器和服务器同时支持。目前，所有浏览器都支持该功能。</w:t>
      </w:r>
    </w:p>
    <w:p w:rsidR="0037335E" w:rsidRDefault="00DB15DE">
      <w:pPr>
        <w:pStyle w:val="a3"/>
        <w:widowControl/>
        <w:shd w:val="clear" w:color="auto" w:fill="FFFFFF"/>
        <w:spacing w:beforeAutospacing="0" w:after="210" w:afterAutospacing="0"/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整个 CORS 通信过程，都是浏览器自动完成，不需要用户参与。对于开发者来说，CORS 通信与普通的 AJAX 通信没有差别，代码完全一样。浏览器一旦发现 AJAX 请求跨域，就会自动添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lastRenderedPageBreak/>
        <w:t>加一些附加的头信息，有时还会多出一次附加的请求，但用户不会有感知。</w:t>
      </w:r>
      <w:r>
        <w:rPr>
          <w:rFonts w:ascii="Segoe UI" w:eastAsia="Segoe UI" w:hAnsi="Segoe UI" w:cs="Segoe UI"/>
          <w:b/>
          <w:bCs/>
          <w:color w:val="FF0000"/>
          <w:sz w:val="20"/>
          <w:szCs w:val="20"/>
          <w:shd w:val="clear" w:color="auto" w:fill="FFFFFF"/>
        </w:rPr>
        <w:t>因此，实现 CORS 通信的关键是服务器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。只要服务器实现了 CORS 接口，就可以跨域通信。</w:t>
      </w:r>
    </w:p>
    <w:p w:rsidR="0037335E" w:rsidRDefault="00DB15DE">
      <w:pPr>
        <w:pStyle w:val="a3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</w:pPr>
      <w:r>
        <w:rPr>
          <w:rFonts w:ascii="Segoe UI" w:eastAsia="Segoe UI" w:hAnsi="Segoe UI" w:cs="Segoe UI"/>
          <w:color w:val="1D41D5"/>
          <w:sz w:val="20"/>
          <w:szCs w:val="20"/>
          <w:shd w:val="clear" w:color="auto" w:fill="FFFFFF"/>
        </w:rPr>
        <w:t>表单在历史上一直可以跨域发出请求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。</w:t>
      </w:r>
    </w:p>
    <w:p w:rsidR="0037335E" w:rsidRDefault="0037335E">
      <w:pPr>
        <w:rPr>
          <w:rFonts w:ascii="Consolas" w:eastAsia="Segoe UI" w:hAnsi="Consolas" w:cs="Segoe UI"/>
          <w:bCs/>
          <w:color w:val="4A4A4A"/>
          <w:szCs w:val="21"/>
          <w:shd w:val="clear" w:color="auto" w:fill="FFFFFF"/>
        </w:rPr>
      </w:pPr>
    </w:p>
    <w:sectPr w:rsidR="0037335E" w:rsidSect="00373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onospace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C360FD4"/>
    <w:multiLevelType w:val="multilevel"/>
    <w:tmpl w:val="8C360FD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>
    <w:nsid w:val="E863F5E8"/>
    <w:multiLevelType w:val="multilevel"/>
    <w:tmpl w:val="E863F5E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nsid w:val="F843860D"/>
    <w:multiLevelType w:val="multilevel"/>
    <w:tmpl w:val="F843860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nsid w:val="0CC43E4F"/>
    <w:multiLevelType w:val="multilevel"/>
    <w:tmpl w:val="0CC43E4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nsid w:val="21E82577"/>
    <w:multiLevelType w:val="multilevel"/>
    <w:tmpl w:val="21E8257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nsid w:val="44BA6370"/>
    <w:multiLevelType w:val="multilevel"/>
    <w:tmpl w:val="44BA637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nsid w:val="585A3E6C"/>
    <w:multiLevelType w:val="multilevel"/>
    <w:tmpl w:val="585A3E6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7B51BBE5"/>
    <w:multiLevelType w:val="multilevel"/>
    <w:tmpl w:val="7B51BBE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24DB6D7E"/>
    <w:rsid w:val="00044B39"/>
    <w:rsid w:val="00100932"/>
    <w:rsid w:val="001F61CE"/>
    <w:rsid w:val="0037335E"/>
    <w:rsid w:val="004436C2"/>
    <w:rsid w:val="00DB15DE"/>
    <w:rsid w:val="00F8006B"/>
    <w:rsid w:val="034051C4"/>
    <w:rsid w:val="070B71E4"/>
    <w:rsid w:val="09821D44"/>
    <w:rsid w:val="0AD74410"/>
    <w:rsid w:val="0ADB7B13"/>
    <w:rsid w:val="1E1E4443"/>
    <w:rsid w:val="24DB6D7E"/>
    <w:rsid w:val="2AB7716A"/>
    <w:rsid w:val="327E1E25"/>
    <w:rsid w:val="35FE17BC"/>
    <w:rsid w:val="365E01ED"/>
    <w:rsid w:val="3B6C70CF"/>
    <w:rsid w:val="3BBE658C"/>
    <w:rsid w:val="3F584240"/>
    <w:rsid w:val="419C3796"/>
    <w:rsid w:val="42DF1FCC"/>
    <w:rsid w:val="494A5184"/>
    <w:rsid w:val="4A821C60"/>
    <w:rsid w:val="4AF95AA3"/>
    <w:rsid w:val="4BBE6743"/>
    <w:rsid w:val="4CA3305D"/>
    <w:rsid w:val="4F7C38B6"/>
    <w:rsid w:val="50017169"/>
    <w:rsid w:val="50B92A80"/>
    <w:rsid w:val="52280A79"/>
    <w:rsid w:val="5A58327C"/>
    <w:rsid w:val="617763F8"/>
    <w:rsid w:val="66D9345D"/>
    <w:rsid w:val="67C33444"/>
    <w:rsid w:val="6CA96D38"/>
    <w:rsid w:val="6D535020"/>
    <w:rsid w:val="70253054"/>
    <w:rsid w:val="75143E7C"/>
    <w:rsid w:val="78013D78"/>
    <w:rsid w:val="7E992263"/>
    <w:rsid w:val="7F9A1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7335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37335E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rsid w:val="0037335E"/>
    <w:pPr>
      <w:spacing w:beforeAutospacing="1" w:afterAutospacing="1"/>
      <w:jc w:val="left"/>
      <w:outlineLvl w:val="1"/>
    </w:pPr>
    <w:rPr>
      <w:rFonts w:ascii="Consolas" w:eastAsia="黑体" w:hAnsi="Consolas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rsid w:val="0037335E"/>
    <w:pPr>
      <w:spacing w:beforeAutospacing="1" w:afterAutospacing="1"/>
      <w:jc w:val="left"/>
      <w:outlineLvl w:val="2"/>
    </w:pPr>
    <w:rPr>
      <w:rFonts w:ascii="Consolas" w:eastAsia="宋体" w:hAnsi="Consolas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rsid w:val="0037335E"/>
    <w:pPr>
      <w:keepNext/>
      <w:keepLines/>
      <w:spacing w:line="372" w:lineRule="auto"/>
      <w:outlineLvl w:val="3"/>
    </w:pPr>
    <w:rPr>
      <w:rFonts w:ascii="Arial" w:eastAsia="黑体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rsid w:val="003733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rsid w:val="0037335E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sid w:val="0037335E"/>
    <w:rPr>
      <w:color w:val="0000FF"/>
      <w:u w:val="single"/>
    </w:rPr>
  </w:style>
  <w:style w:type="character" w:styleId="HTML0">
    <w:name w:val="HTML Code"/>
    <w:basedOn w:val="a0"/>
    <w:qFormat/>
    <w:rsid w:val="0037335E"/>
    <w:rPr>
      <w:rFonts w:ascii="Courier New" w:hAnsi="Courier New"/>
      <w:sz w:val="20"/>
    </w:rPr>
  </w:style>
  <w:style w:type="paragraph" w:styleId="a5">
    <w:name w:val="Balloon Text"/>
    <w:basedOn w:val="a"/>
    <w:link w:val="Char"/>
    <w:rsid w:val="00DB15DE"/>
    <w:rPr>
      <w:sz w:val="18"/>
      <w:szCs w:val="18"/>
    </w:rPr>
  </w:style>
  <w:style w:type="character" w:customStyle="1" w:styleId="Char">
    <w:name w:val="批注框文本 Char"/>
    <w:basedOn w:val="a0"/>
    <w:link w:val="a5"/>
    <w:rsid w:val="00DB15D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Document Map"/>
    <w:basedOn w:val="a"/>
    <w:link w:val="Char0"/>
    <w:rsid w:val="00DB15DE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rsid w:val="00DB15DE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ebSocket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Same-origin_polic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529</TotalTime>
  <Pages>13</Pages>
  <Words>1621</Words>
  <Characters>9241</Characters>
  <Application>Microsoft Office Word</Application>
  <DocSecurity>0</DocSecurity>
  <Lines>77</Lines>
  <Paragraphs>21</Paragraphs>
  <ScaleCrop>false</ScaleCrop>
  <Company/>
  <LinksUpToDate>false</LinksUpToDate>
  <CharactersWithSpaces>10841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2018-11-14T02:23:00Z</dcterms:created>
  <dcterms:modified xsi:type="dcterms:W3CDTF">2019-02-14T07:06:00Z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